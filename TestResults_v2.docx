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813"/>
        <w:gridCol w:w="1665"/>
        <w:gridCol w:w="676"/>
        <w:gridCol w:w="632"/>
        <w:gridCol w:w="7734"/>
      </w:tblGrid>
      <w:tr w:rsidR="00027E57" w:rsidRPr="004363CA" w14:paraId="45A8C0F7" w14:textId="77777777" w:rsidTr="00027E57">
        <w:trPr>
          <w:cantSplit/>
          <w:trHeight w:val="3949"/>
        </w:trPr>
        <w:tc>
          <w:tcPr>
            <w:tcW w:w="2506" w:type="dxa"/>
            <w:gridSpan w:val="2"/>
            <w:textDirection w:val="btLr"/>
          </w:tcPr>
          <w:p w14:paraId="0D906CF4" w14:textId="45474D7D" w:rsidR="00027E57" w:rsidRDefault="00FD420C" w:rsidP="00CC1B92">
            <w:pPr>
              <w:pStyle w:val="Title"/>
            </w:pPr>
            <w:bookmarkStart w:id="0" w:name="_Hlk109829416"/>
            <w:bookmarkEnd w:id="0"/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493658F" wp14:editId="3ED350FF">
                  <wp:simplePos x="0" y="0"/>
                  <wp:positionH relativeFrom="column">
                    <wp:posOffset>471805</wp:posOffset>
                  </wp:positionH>
                  <wp:positionV relativeFrom="paragraph">
                    <wp:posOffset>-2510790</wp:posOffset>
                  </wp:positionV>
                  <wp:extent cx="1776095" cy="353060"/>
                  <wp:effectExtent l="0" t="0" r="0" b="8890"/>
                  <wp:wrapNone/>
                  <wp:docPr id="9" name="Picture 9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Roiable_Logo_RGB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095" cy="35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27E57">
              <w:t xml:space="preserve">Intern IDM </w:t>
            </w:r>
          </w:p>
          <w:p w14:paraId="55CA9624" w14:textId="647C3F2C" w:rsidR="00027E57" w:rsidRDefault="00027E57" w:rsidP="00CC1B92">
            <w:pPr>
              <w:pStyle w:val="Title"/>
            </w:pPr>
            <w:r>
              <w:t>Java-task</w:t>
            </w:r>
          </w:p>
          <w:p w14:paraId="57EEBDE4" w14:textId="24F37A50" w:rsidR="00027E57" w:rsidRPr="00382BBF" w:rsidRDefault="00027E57" w:rsidP="00CC1B92">
            <w:pPr>
              <w:pStyle w:val="Subtitle"/>
            </w:pPr>
            <w:r>
              <w:rPr>
                <w:color w:val="D1B72B" w:themeColor="accent2"/>
              </w:rPr>
              <w:t>Guide</w:t>
            </w:r>
          </w:p>
        </w:tc>
        <w:tc>
          <w:tcPr>
            <w:tcW w:w="9168" w:type="dxa"/>
            <w:gridSpan w:val="3"/>
            <w:vMerge w:val="restart"/>
            <w:vAlign w:val="center"/>
          </w:tcPr>
          <w:p w14:paraId="7CF7B35C" w14:textId="5E38D4C4" w:rsidR="00027E57" w:rsidRDefault="00027E57" w:rsidP="00CC1B92">
            <w:pPr>
              <w:pStyle w:val="Image"/>
              <w:jc w:val="right"/>
            </w:pPr>
            <w:r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 wp14:anchorId="6D667DBD" wp14:editId="0FF2B2F3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-1905</wp:posOffset>
                      </wp:positionV>
                      <wp:extent cx="5577840" cy="6411595"/>
                      <wp:effectExtent l="0" t="0" r="3810" b="8255"/>
                      <wp:wrapNone/>
                      <wp:docPr id="13" name="Group 13" descr="Cover image on first pag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0" y="0"/>
                                <a:ext cx="5577840" cy="6411595"/>
                                <a:chOff x="0" y="0"/>
                                <a:chExt cx="5685155" cy="6539865"/>
                              </a:xfrm>
                            </wpg:grpSpPr>
                            <wps:wsp>
                              <wps:cNvPr id="19" name="Rectangle 19" descr="Worms Eye view of buildings" title="Cover Image"/>
                              <wps:cNvSpPr/>
                              <wps:spPr>
                                <a:xfrm>
                                  <a:off x="754380" y="0"/>
                                  <a:ext cx="4930775" cy="6539865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12"/>
                                  <a:srcRect/>
                                  <a:stretch>
                                    <a:fillRect l="-33058" t="-1" r="-48258" b="3"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Hexagon 20"/>
                              <wps:cNvSpPr/>
                              <wps:spPr>
                                <a:xfrm>
                                  <a:off x="1615440" y="167640"/>
                                  <a:ext cx="3995318" cy="3444240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1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Hexagon 23"/>
                              <wps:cNvSpPr/>
                              <wps:spPr>
                                <a:xfrm>
                                  <a:off x="285723" y="746760"/>
                                  <a:ext cx="3995318" cy="3444240"/>
                                </a:xfrm>
                                <a:prstGeom prst="hexagon">
                                  <a:avLst/>
                                </a:prstGeom>
                                <a:noFill/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" name="Hexagon 25"/>
                              <wps:cNvSpPr/>
                              <wps:spPr>
                                <a:xfrm>
                                  <a:off x="0" y="4762500"/>
                                  <a:ext cx="1706880" cy="1471599"/>
                                </a:xfrm>
                                <a:prstGeom prst="hexagon">
                                  <a:avLst/>
                                </a:prstGeom>
                                <a:solidFill>
                                  <a:schemeClr val="accent1">
                                    <a:alpha val="5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Hexagon 26"/>
                              <wps:cNvSpPr/>
                              <wps:spPr>
                                <a:xfrm>
                                  <a:off x="822960" y="5676900"/>
                                  <a:ext cx="906780" cy="781590"/>
                                </a:xfrm>
                                <a:prstGeom prst="hexagon">
                                  <a:avLst/>
                                </a:prstGeom>
                                <a:noFill/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F67A5A" id="Group 13" o:spid="_x0000_s1026" alt="Cover image on first page" style="position:absolute;margin-left:1.1pt;margin-top:-.15pt;width:439.2pt;height:504.85pt;z-index:-251656192" coordsize="56851,653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">
                      <o:lock v:ext="edit" aspectratio="t"/>
                      <v:rect id="Rectangle 19" o:spid="_x0000_s1027" alt="Worms Eye view of buildings" style="position:absolute;left:7543;width:49308;height:6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" stroked="f" strokeweight="1pt">
                        <v:fill r:id="rId13" o:title="Worms Eye view of buildings" recolor="t" rotate="t" type="frame"/>
                      </v:rect>
                      <v:shapetype id="_x0000_t9" coordsize="21600,21600" o:spt="9" adj="5400" path="m@0,l,10800@0,21600@1,21600,21600,10800@1,xe">
                        <v:stroke joinstyle="miter"/>
                        <v:formulas>
                          <v:f eqn="val #0"/>
                          <v:f eqn="sum width 0 #0"/>
                          <v:f eqn="sum height 0 #0"/>
                          <v:f eqn="prod @0 2929 10000"/>
                          <v:f eqn="sum width 0 @3"/>
                          <v:f eqn="sum height 0 @3"/>
                        </v:formulas>
                        <v:path gradientshapeok="t" o:connecttype="rect" textboxrect="1800,1800,19800,19800;3600,3600,18000,18000;6300,6300,15300,15300"/>
                        <v:handles>
                          <v:h position="#0,topLeft" xrange="0,10800"/>
                        </v:handles>
                      </v:shapetype>
                      <v:shape id="Hexagon 20" o:spid="_x0000_s1028" type="#_x0000_t9" style="position:absolute;left:16154;top:1676;width:39953;height:344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" adj="4655" fillcolor="#00a1df [3204]" stroked="f">
                        <v:fill opacity="32896f"/>
                      </v:shape>
                      <v:shape id="Hexagon 23" o:spid="_x0000_s1029" type="#_x0000_t9" style="position:absolute;left:2857;top:7467;width:39953;height:34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" adj="4655" filled="f" strokecolor="#d1b72b [3205]" strokeweight="1pt"/>
                      <v:shape id="Hexagon 25" o:spid="_x0000_s1030" type="#_x0000_t9" style="position:absolute;top:47625;width:17068;height:14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" adj="4656" fillcolor="#00a1df [3204]" stroked="f">
                        <v:fill opacity="32896f"/>
                      </v:shape>
                      <v:shape id="Hexagon 26" o:spid="_x0000_s1031" type="#_x0000_t9" style="position:absolute;left:8229;top:56769;width:9068;height:7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" adj="4654" filled="f" strokecolor="#d1b72b [3205]" strokeweight="1pt"/>
                    </v:group>
                  </w:pict>
                </mc:Fallback>
              </mc:AlternateContent>
            </w:r>
          </w:p>
        </w:tc>
      </w:tr>
      <w:tr w:rsidR="00027E57" w14:paraId="6C658D59" w14:textId="77777777" w:rsidTr="00027E57">
        <w:trPr>
          <w:trHeight w:val="580"/>
        </w:trPr>
        <w:tc>
          <w:tcPr>
            <w:tcW w:w="820" w:type="dxa"/>
            <w:vAlign w:val="bottom"/>
          </w:tcPr>
          <w:p w14:paraId="75FF96F9" w14:textId="77777777" w:rsidR="00027E57" w:rsidRPr="00C36D8A" w:rsidRDefault="00027E57" w:rsidP="00CC1B92">
            <w:pPr>
              <w:pStyle w:val="NoSpacing"/>
            </w:pPr>
          </w:p>
        </w:tc>
        <w:tc>
          <w:tcPr>
            <w:tcW w:w="1685" w:type="dxa"/>
            <w:vAlign w:val="bottom"/>
          </w:tcPr>
          <w:p w14:paraId="694FC717" w14:textId="77777777" w:rsidR="00027E57" w:rsidRPr="00C36D8A" w:rsidRDefault="00027E57" w:rsidP="00CC1B92">
            <w:pPr>
              <w:pStyle w:val="NoSpacing"/>
            </w:pPr>
          </w:p>
        </w:tc>
        <w:tc>
          <w:tcPr>
            <w:tcW w:w="9168" w:type="dxa"/>
            <w:gridSpan w:val="3"/>
            <w:vMerge/>
            <w:vAlign w:val="bottom"/>
          </w:tcPr>
          <w:p w14:paraId="3495A847" w14:textId="77777777" w:rsidR="00027E57" w:rsidRDefault="00027E57" w:rsidP="00CC1B92">
            <w:pPr>
              <w:pStyle w:val="NoSpacing"/>
            </w:pPr>
          </w:p>
        </w:tc>
      </w:tr>
      <w:tr w:rsidR="00027E57" w:rsidRPr="00682EC8" w14:paraId="4637A6DA" w14:textId="77777777" w:rsidTr="00027E57">
        <w:trPr>
          <w:trHeight w:val="67"/>
        </w:trPr>
        <w:tc>
          <w:tcPr>
            <w:tcW w:w="820" w:type="dxa"/>
            <w:shd w:val="clear" w:color="auto" w:fill="D1B72B" w:themeFill="accent2"/>
            <w:vAlign w:val="bottom"/>
          </w:tcPr>
          <w:p w14:paraId="0EEC7C35" w14:textId="77777777" w:rsidR="00027E57" w:rsidRPr="00682EC8" w:rsidRDefault="00027E57" w:rsidP="00CC1B92">
            <w:pPr>
              <w:pStyle w:val="NoSpacing"/>
              <w:rPr>
                <w:sz w:val="8"/>
              </w:rPr>
            </w:pPr>
          </w:p>
        </w:tc>
        <w:tc>
          <w:tcPr>
            <w:tcW w:w="1685" w:type="dxa"/>
            <w:vAlign w:val="bottom"/>
          </w:tcPr>
          <w:p w14:paraId="2165ADE2" w14:textId="77777777" w:rsidR="00027E57" w:rsidRPr="00682EC8" w:rsidRDefault="00027E57" w:rsidP="00CC1B92">
            <w:pPr>
              <w:pStyle w:val="NoSpacing"/>
              <w:rPr>
                <w:sz w:val="8"/>
              </w:rPr>
            </w:pPr>
          </w:p>
        </w:tc>
        <w:tc>
          <w:tcPr>
            <w:tcW w:w="9168" w:type="dxa"/>
            <w:gridSpan w:val="3"/>
            <w:vMerge/>
            <w:vAlign w:val="bottom"/>
          </w:tcPr>
          <w:p w14:paraId="54CC8C85" w14:textId="77777777" w:rsidR="00027E57" w:rsidRPr="00682EC8" w:rsidRDefault="00027E57" w:rsidP="00CC1B92">
            <w:pPr>
              <w:pStyle w:val="NoSpacing"/>
              <w:rPr>
                <w:sz w:val="8"/>
              </w:rPr>
            </w:pPr>
          </w:p>
        </w:tc>
      </w:tr>
      <w:tr w:rsidR="00027E57" w14:paraId="5135F7AE" w14:textId="77777777" w:rsidTr="00027E57">
        <w:trPr>
          <w:trHeight w:val="4065"/>
        </w:trPr>
        <w:tc>
          <w:tcPr>
            <w:tcW w:w="2506" w:type="dxa"/>
            <w:gridSpan w:val="2"/>
            <w:vAlign w:val="bottom"/>
          </w:tcPr>
          <w:p w14:paraId="6008DF8C" w14:textId="0620DA05" w:rsidR="00027E57" w:rsidRDefault="00027E57" w:rsidP="00CC1B92">
            <w:pPr>
              <w:pStyle w:val="Heading1"/>
            </w:pPr>
            <w:bookmarkStart w:id="1" w:name="_Toc8586889"/>
            <w:bookmarkStart w:id="2" w:name="_Toc8590647"/>
            <w:bookmarkStart w:id="3" w:name="_Toc11157643"/>
            <w:bookmarkStart w:id="4" w:name="_Toc17295737"/>
            <w:bookmarkStart w:id="5" w:name="_Toc17360519"/>
            <w:bookmarkStart w:id="6" w:name="_Toc17378678"/>
            <w:bookmarkStart w:id="7" w:name="_Toc17378726"/>
            <w:bookmarkStart w:id="8" w:name="_Toc17711051"/>
            <w:bookmarkStart w:id="9" w:name="_Toc17808192"/>
            <w:bookmarkStart w:id="10" w:name="_Toc17905989"/>
            <w:bookmarkStart w:id="11" w:name="_Toc17929269"/>
            <w:bookmarkStart w:id="12" w:name="_Toc85633855"/>
            <w:bookmarkStart w:id="13" w:name="_Toc85643280"/>
            <w:bookmarkStart w:id="14" w:name="_Toc109082021"/>
            <w:bookmarkStart w:id="15" w:name="_Toc109082199"/>
            <w:bookmarkStart w:id="16" w:name="_Toc109337016"/>
            <w:bookmarkStart w:id="17" w:name="_Toc109337044"/>
            <w:bookmarkStart w:id="18" w:name="_Toc109338433"/>
            <w:bookmarkStart w:id="19" w:name="_Toc109860302"/>
            <w:bookmarkStart w:id="20" w:name="_Toc110001209"/>
            <w:r>
              <w:t>V.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r w:rsidR="000B77CD">
              <w:t>2</w:t>
            </w:r>
            <w:bookmarkEnd w:id="20"/>
          </w:p>
        </w:tc>
        <w:tc>
          <w:tcPr>
            <w:tcW w:w="9168" w:type="dxa"/>
            <w:gridSpan w:val="3"/>
            <w:vMerge/>
            <w:vAlign w:val="bottom"/>
          </w:tcPr>
          <w:p w14:paraId="4F74DC58" w14:textId="77777777" w:rsidR="00027E57" w:rsidRDefault="00027E57" w:rsidP="00CC1B92"/>
        </w:tc>
      </w:tr>
      <w:tr w:rsidR="00027E57" w14:paraId="1BD063DA" w14:textId="77777777" w:rsidTr="00027E57">
        <w:trPr>
          <w:trHeight w:val="5761"/>
        </w:trPr>
        <w:tc>
          <w:tcPr>
            <w:tcW w:w="3192" w:type="dxa"/>
            <w:gridSpan w:val="3"/>
          </w:tcPr>
          <w:p w14:paraId="345595B7" w14:textId="77777777" w:rsidR="00027E57" w:rsidRDefault="00027E57" w:rsidP="00CC1B92">
            <w:pPr>
              <w:pStyle w:val="TOC1"/>
            </w:pPr>
            <w:r>
              <w:t>TESTED ON</w:t>
            </w:r>
          </w:p>
          <w:p w14:paraId="525D4DEB" w14:textId="77777777" w:rsidR="00027E57" w:rsidRDefault="00027E57" w:rsidP="00027E57">
            <w:pPr>
              <w:pStyle w:val="ListParagraph"/>
              <w:numPr>
                <w:ilvl w:val="0"/>
                <w:numId w:val="1"/>
              </w:numPr>
              <w:ind w:left="504"/>
            </w:pPr>
            <w:r>
              <w:t>SYBASE ASE 16</w:t>
            </w:r>
          </w:p>
          <w:p w14:paraId="6083124D" w14:textId="447098E2" w:rsidR="00027E57" w:rsidRDefault="00027E57" w:rsidP="00CC1B92">
            <w:pPr>
              <w:pStyle w:val="TOC1"/>
            </w:pPr>
            <w:r>
              <w:t>Last Updated on</w:t>
            </w:r>
          </w:p>
          <w:p w14:paraId="1F61FD53" w14:textId="5EED0EDD" w:rsidR="00027E57" w:rsidRPr="00027E57" w:rsidRDefault="00456D9C" w:rsidP="00027E57">
            <w:pPr>
              <w:pStyle w:val="TOC2"/>
              <w:rPr>
                <w:rStyle w:val="Hyperlink"/>
                <w:b/>
                <w:bCs/>
              </w:rPr>
            </w:pPr>
            <w:r>
              <w:t>2</w:t>
            </w:r>
            <w:r w:rsidR="00B721D2">
              <w:t>9</w:t>
            </w:r>
            <w:r>
              <w:t>.</w:t>
            </w:r>
            <w:r w:rsidR="00027E57" w:rsidRPr="00027E57">
              <w:t>07.2022</w:t>
            </w:r>
          </w:p>
          <w:p w14:paraId="0D401B78" w14:textId="77777777" w:rsidR="00027E57" w:rsidRDefault="00027E57" w:rsidP="00CC1B92"/>
          <w:p w14:paraId="6F6A748D" w14:textId="77777777" w:rsidR="00027E57" w:rsidRDefault="00027E57" w:rsidP="00CC1B92"/>
          <w:p w14:paraId="62063AA2" w14:textId="77777777" w:rsidR="00027E57" w:rsidRDefault="00027E57" w:rsidP="00CC1B92"/>
          <w:p w14:paraId="24044AF8" w14:textId="77777777" w:rsidR="00027E57" w:rsidRDefault="00027E57" w:rsidP="00CC1B92"/>
          <w:p w14:paraId="53BCD812" w14:textId="77777777" w:rsidR="00027E57" w:rsidRDefault="00027E57" w:rsidP="00CC1B92"/>
          <w:p w14:paraId="0EBA0B6D" w14:textId="77777777" w:rsidR="00027E57" w:rsidRDefault="00027E57" w:rsidP="00CC1B92"/>
          <w:p w14:paraId="125502C2" w14:textId="77777777" w:rsidR="00027E57" w:rsidRPr="00D017CE" w:rsidRDefault="00027E57" w:rsidP="00CC1B92"/>
        </w:tc>
        <w:tc>
          <w:tcPr>
            <w:tcW w:w="638" w:type="dxa"/>
          </w:tcPr>
          <w:p w14:paraId="62577BC1" w14:textId="77777777" w:rsidR="00027E57" w:rsidRDefault="00027E57" w:rsidP="00CC1B92"/>
        </w:tc>
        <w:tc>
          <w:tcPr>
            <w:tcW w:w="7844" w:type="dxa"/>
          </w:tcPr>
          <w:p w14:paraId="038FD43E" w14:textId="77777777" w:rsidR="00027E57" w:rsidRPr="0065723F" w:rsidRDefault="00027E57" w:rsidP="00CC1B92">
            <w:pPr>
              <w:pStyle w:val="Title"/>
            </w:pPr>
            <w:bookmarkStart w:id="21" w:name="_Toc8586890"/>
            <w:bookmarkStart w:id="22" w:name="_Toc8590648"/>
            <w:bookmarkStart w:id="23" w:name="_Toc11157644"/>
            <w:bookmarkStart w:id="24" w:name="_Toc17295738"/>
            <w:bookmarkStart w:id="25" w:name="_Toc17360520"/>
            <w:bookmarkStart w:id="26" w:name="_Toc17378679"/>
            <w:bookmarkStart w:id="27" w:name="_Toc17378727"/>
            <w:bookmarkStart w:id="28" w:name="_Toc17711052"/>
            <w:bookmarkStart w:id="29" w:name="_Toc17808193"/>
            <w:bookmarkStart w:id="30" w:name="_Toc17905990"/>
            <w:bookmarkStart w:id="31" w:name="_Toc1792927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</w:p>
          <w:p w14:paraId="3FCDF723" w14:textId="77777777" w:rsidR="00027E57" w:rsidRPr="0065723F" w:rsidRDefault="00027E57" w:rsidP="00CC1B92">
            <w:pPr>
              <w:pStyle w:val="Title"/>
            </w:pPr>
          </w:p>
          <w:p w14:paraId="5B8EBE6C" w14:textId="4E5F584B" w:rsidR="00027E57" w:rsidRPr="0065723F" w:rsidRDefault="00456D9C" w:rsidP="00456D9C">
            <w:pPr>
              <w:pStyle w:val="Heading1"/>
              <w:jc w:val="center"/>
            </w:pPr>
            <w:bookmarkStart w:id="32" w:name="_Toc109337017"/>
            <w:bookmarkStart w:id="33" w:name="_Toc109337045"/>
            <w:bookmarkStart w:id="34" w:name="_Toc109860303"/>
            <w:bookmarkStart w:id="35" w:name="_Toc110001210"/>
            <w:r>
              <w:t>Test Results</w:t>
            </w:r>
            <w:bookmarkEnd w:id="32"/>
            <w:bookmarkEnd w:id="33"/>
            <w:bookmarkEnd w:id="34"/>
            <w:bookmarkEnd w:id="35"/>
          </w:p>
          <w:p w14:paraId="4E89D833" w14:textId="7664E16B" w:rsidR="00027E57" w:rsidRDefault="00456D9C" w:rsidP="00027E57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Test Results</w:t>
            </w:r>
            <w:r w:rsidR="00027E57">
              <w:rPr>
                <w:szCs w:val="24"/>
              </w:rPr>
              <w:t xml:space="preserve"> for the IDM Onboarding project.</w:t>
            </w:r>
          </w:p>
          <w:p w14:paraId="1937F432" w14:textId="77777777" w:rsidR="00027E57" w:rsidRDefault="00027E57" w:rsidP="00CC1B92">
            <w:pPr>
              <w:rPr>
                <w:b/>
                <w:bCs/>
                <w:i/>
                <w:iCs/>
                <w:szCs w:val="24"/>
              </w:rPr>
            </w:pPr>
          </w:p>
          <w:p w14:paraId="129FE993" w14:textId="77777777" w:rsidR="00027E57" w:rsidRDefault="00027E57" w:rsidP="00CC1B92"/>
        </w:tc>
      </w:tr>
    </w:tbl>
    <w:sdt>
      <w:sdtPr>
        <w:rPr>
          <w:rFonts w:ascii="Calibri" w:eastAsia="Calibri" w:hAnsi="Calibri" w:cs="Times New Roman"/>
          <w:b w:val="0"/>
          <w:bCs/>
          <w:caps w:val="0"/>
          <w:noProof/>
          <w:color w:val="auto"/>
          <w:spacing w:val="0"/>
          <w:sz w:val="22"/>
          <w:szCs w:val="22"/>
          <w:lang w:val="de-DE"/>
        </w:rPr>
        <w:id w:val="209397059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Cs w:val="0"/>
          <w:sz w:val="24"/>
          <w:szCs w:val="20"/>
          <w:lang w:val="en-US"/>
        </w:rPr>
      </w:sdtEndPr>
      <w:sdtContent>
        <w:p w14:paraId="0500F079" w14:textId="77777777" w:rsidR="00DB2DF6" w:rsidRDefault="00DF2F54" w:rsidP="00FD420C">
          <w:pPr>
            <w:pStyle w:val="TOCHeading"/>
            <w:rPr>
              <w:noProof/>
            </w:rPr>
          </w:pPr>
          <w:r>
            <w:t>Contents</w:t>
          </w:r>
          <w:r>
            <w:rPr>
              <w:sz w:val="28"/>
              <w:szCs w:val="28"/>
            </w:rPr>
            <w:fldChar w:fldCharType="begin"/>
          </w:r>
          <w: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</w:p>
        <w:p w14:paraId="763D0094" w14:textId="4DB74354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11" w:history="1">
            <w:r w:rsidRPr="00D52EC8">
              <w:rPr>
                <w:rStyle w:val="Hyperlink"/>
              </w:rPr>
              <w:t>Changes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D4C28A7" w14:textId="7F33BE2D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12" w:history="1">
            <w:r w:rsidRPr="00D52EC8">
              <w:rPr>
                <w:rStyle w:val="Hyperlink"/>
              </w:rPr>
              <w:t>1.Over</w:t>
            </w:r>
            <w:r w:rsidRPr="00D52EC8">
              <w:rPr>
                <w:rStyle w:val="Hyperlink"/>
              </w:rPr>
              <w:t>v</w:t>
            </w:r>
            <w:r w:rsidRPr="00D52EC8">
              <w:rPr>
                <w:rStyle w:val="Hyperlink"/>
              </w:rPr>
              <w:t>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DC03DF3" w14:textId="67F353D3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13" w:history="1">
            <w:r w:rsidRPr="00D52EC8">
              <w:rPr>
                <w:rStyle w:val="Hyperlink"/>
              </w:rPr>
              <w:t>2.Add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3155E5C" w14:textId="5E773BBD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14" w:history="1">
            <w:r w:rsidRPr="00D52EC8">
              <w:rPr>
                <w:rStyle w:val="Hyperlink"/>
              </w:rPr>
              <w:t>2.1 Hire Valid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5D1A30D" w14:textId="5E66D036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15" w:history="1">
            <w:r w:rsidRPr="00D52EC8">
              <w:rPr>
                <w:rStyle w:val="Hyperlink"/>
              </w:rPr>
              <w:t>2.2 Hire User with invalid fields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668E2F8" w14:textId="0CDE64F7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16" w:history="1">
            <w:r w:rsidRPr="00D52EC8">
              <w:rPr>
                <w:rStyle w:val="Hyperlink"/>
              </w:rPr>
              <w:t>2.3 Hire user With invalid Manager 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0D8153F" w14:textId="4751A1A1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17" w:history="1">
            <w:r w:rsidRPr="00D52EC8">
              <w:rPr>
                <w:rStyle w:val="Hyperlink"/>
              </w:rPr>
              <w:t>2.4 Add Valid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CB3BA7F" w14:textId="42564D71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18" w:history="1">
            <w:r w:rsidRPr="00D52EC8">
              <w:rPr>
                <w:rStyle w:val="Hyperlink"/>
              </w:rPr>
              <w:t>2.5 Add Role With invalid Fields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6068536" w14:textId="62BDA758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19" w:history="1">
            <w:r w:rsidRPr="00D52EC8">
              <w:rPr>
                <w:rStyle w:val="Hyperlink"/>
              </w:rPr>
              <w:t>2.6 Add Role With An already existing name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33131BF" w14:textId="0F9BF9F4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0" w:history="1">
            <w:r w:rsidRPr="00D52EC8">
              <w:rPr>
                <w:rStyle w:val="Hyperlink"/>
              </w:rPr>
              <w:t>2.7 Add Valid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14E5103" w14:textId="5D85A78E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1" w:history="1">
            <w:r w:rsidRPr="00D52EC8">
              <w:rPr>
                <w:rStyle w:val="Hyperlink"/>
              </w:rPr>
              <w:t>2.8 Add Privilege With invalid Fields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486DE1E" w14:textId="4783E6CC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2" w:history="1">
            <w:r w:rsidRPr="00D52EC8">
              <w:rPr>
                <w:rStyle w:val="Hyperlink"/>
              </w:rPr>
              <w:t>2.9 Add Privilege With An already existing name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50412D2" w14:textId="7688A039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23" w:history="1">
            <w:r w:rsidRPr="00D52EC8">
              <w:rPr>
                <w:rStyle w:val="Hyperlink"/>
              </w:rPr>
              <w:t>3.Display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852C7AD" w14:textId="6AF2B9FA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4" w:history="1">
            <w:r w:rsidRPr="00D52EC8">
              <w:rPr>
                <w:rStyle w:val="Hyperlink"/>
              </w:rPr>
              <w:t>3.1 Display existing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AC2F2F8" w14:textId="1A2165CF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5" w:history="1">
            <w:r w:rsidRPr="00D52EC8">
              <w:rPr>
                <w:rStyle w:val="Hyperlink"/>
              </w:rPr>
              <w:t>3.2 Display Non-Existing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3EFD3A1" w14:textId="3E49F728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6" w:history="1">
            <w:r w:rsidRPr="00D52EC8">
              <w:rPr>
                <w:rStyle w:val="Hyperlink"/>
              </w:rPr>
              <w:t>3.3 Display Existing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296C8E3" w14:textId="4DC46715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7" w:history="1">
            <w:r w:rsidRPr="00D52EC8">
              <w:rPr>
                <w:rStyle w:val="Hyperlink"/>
              </w:rPr>
              <w:t>3.4 Display Non-Existing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DA5A0FA" w14:textId="50962B92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8" w:history="1">
            <w:r w:rsidRPr="00D52EC8">
              <w:rPr>
                <w:rStyle w:val="Hyperlink"/>
              </w:rPr>
              <w:t>3.5 Display Existing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61D81F7" w14:textId="561FB184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29" w:history="1">
            <w:r w:rsidRPr="00D52EC8">
              <w:rPr>
                <w:rStyle w:val="Hyperlink"/>
              </w:rPr>
              <w:t>3.6 Display Non-Existing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50FD758" w14:textId="2ABE03DE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0" w:history="1">
            <w:r w:rsidRPr="00D52EC8">
              <w:rPr>
                <w:rStyle w:val="Hyperlink"/>
              </w:rPr>
              <w:t>3.7 Display All Access For An 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BC5130E" w14:textId="23B73889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1" w:history="1">
            <w:r w:rsidRPr="00D52EC8">
              <w:rPr>
                <w:rStyle w:val="Hyperlink"/>
              </w:rPr>
              <w:t>3.8 Display access for non-existing object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278A986" w14:textId="2D7DEB5D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32" w:history="1">
            <w:r w:rsidRPr="00D52EC8">
              <w:rPr>
                <w:rStyle w:val="Hyperlink"/>
              </w:rPr>
              <w:t>4.Modify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A0C3E51" w14:textId="7299C949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3" w:history="1">
            <w:r w:rsidRPr="00D52EC8">
              <w:rPr>
                <w:rStyle w:val="Hyperlink"/>
              </w:rPr>
              <w:t>4.1 Modify valid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2BF6B97" w14:textId="536DB0ED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4" w:history="1">
            <w:r w:rsidRPr="00D52EC8">
              <w:rPr>
                <w:rStyle w:val="Hyperlink"/>
              </w:rPr>
              <w:t>4.2 Modify user with invalid fields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48F423E" w14:textId="7FB04BCE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5" w:history="1">
            <w:r w:rsidRPr="00D52EC8">
              <w:rPr>
                <w:rStyle w:val="Hyperlink"/>
              </w:rPr>
              <w:t>4.3 Modify non-existing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6ED1BD1" w14:textId="0FE9266A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6" w:history="1">
            <w:r w:rsidRPr="00D52EC8">
              <w:rPr>
                <w:rStyle w:val="Hyperlink"/>
              </w:rPr>
              <w:t>4.4 Modify Deleted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150EBDB" w14:textId="5379B955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7" w:history="1">
            <w:r w:rsidRPr="00D52EC8">
              <w:rPr>
                <w:rStyle w:val="Hyperlink"/>
              </w:rPr>
              <w:t>4.5 Modify valid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874FC9D" w14:textId="2C354BFB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8" w:history="1">
            <w:r w:rsidRPr="00D52EC8">
              <w:rPr>
                <w:rStyle w:val="Hyperlink"/>
              </w:rPr>
              <w:t>4.6 Modify role with invalid fields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7B0BD485" w14:textId="4D380992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39" w:history="1">
            <w:r w:rsidRPr="00D52EC8">
              <w:rPr>
                <w:rStyle w:val="Hyperlink"/>
              </w:rPr>
              <w:t>4.7 Modify non-existing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FE4E915" w14:textId="600E0EC9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0" w:history="1">
            <w:r w:rsidRPr="00D52EC8">
              <w:rPr>
                <w:rStyle w:val="Hyperlink"/>
              </w:rPr>
              <w:t>4.8 Modify Deleted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BCE7A5B" w14:textId="14F14075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1" w:history="1">
            <w:r w:rsidRPr="00D52EC8">
              <w:rPr>
                <w:rStyle w:val="Hyperlink"/>
              </w:rPr>
              <w:t>4.9 Modify valid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B38E9F3" w14:textId="044F1E6A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2" w:history="1">
            <w:r w:rsidRPr="00D52EC8">
              <w:rPr>
                <w:rStyle w:val="Hyperlink"/>
              </w:rPr>
              <w:t>4.10 Modify privilege with invalid fields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173D08A" w14:textId="7F836059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3" w:history="1">
            <w:r w:rsidRPr="00D52EC8">
              <w:rPr>
                <w:rStyle w:val="Hyperlink"/>
              </w:rPr>
              <w:t>4.11 Modify non-existing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03141FFE" w14:textId="72B6FEE6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4" w:history="1">
            <w:r w:rsidRPr="00D52EC8">
              <w:rPr>
                <w:rStyle w:val="Hyperlink"/>
              </w:rPr>
              <w:t>4.12 Modify Deleted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361C0F71" w14:textId="3E9551A3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45" w:history="1">
            <w:r w:rsidRPr="00D52EC8">
              <w:rPr>
                <w:rStyle w:val="Hyperlink"/>
              </w:rPr>
              <w:t>5.Assign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D89366C" w14:textId="186B7666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6" w:history="1">
            <w:r w:rsidRPr="00D52EC8">
              <w:rPr>
                <w:rStyle w:val="Hyperlink"/>
              </w:rPr>
              <w:t>5.1 Assign privilege to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3F9ABF2" w14:textId="767BF2C9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7" w:history="1">
            <w:r w:rsidRPr="00D52EC8">
              <w:rPr>
                <w:rStyle w:val="Hyperlink"/>
              </w:rPr>
              <w:t>5.2 Assign invalid privilege to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C462D2B" w14:textId="184FC14F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8" w:history="1">
            <w:r w:rsidRPr="00D52EC8">
              <w:rPr>
                <w:rStyle w:val="Hyperlink"/>
              </w:rPr>
              <w:t>5.3 Assign privilege to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0B3FA4B0" w14:textId="201B2E3B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49" w:history="1">
            <w:r w:rsidRPr="00D52EC8">
              <w:rPr>
                <w:rStyle w:val="Hyperlink"/>
              </w:rPr>
              <w:t>5.4 Assign only privilege to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39DB427" w14:textId="4217A23B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0" w:history="1">
            <w:r w:rsidRPr="00D52EC8">
              <w:rPr>
                <w:rStyle w:val="Hyperlink"/>
              </w:rPr>
              <w:t>5.5 Assign only privilege to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4150931" w14:textId="1B1A61B2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1" w:history="1">
            <w:r w:rsidRPr="00D52EC8">
              <w:rPr>
                <w:rStyle w:val="Hyperlink"/>
              </w:rPr>
              <w:t>5.6 Assign role to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60E9283" w14:textId="5F3EC41A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2" w:history="1">
            <w:r w:rsidRPr="00D52EC8">
              <w:rPr>
                <w:rStyle w:val="Hyperlink"/>
              </w:rPr>
              <w:t>5.7 Assign role to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8179337" w14:textId="705803FF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3" w:history="1">
            <w:r w:rsidRPr="00D52EC8">
              <w:rPr>
                <w:rStyle w:val="Hyperlink"/>
              </w:rPr>
              <w:t>5.8 Assign date with invalid date format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B7786D7" w14:textId="01E013C6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4" w:history="1">
            <w:r w:rsidRPr="00D52EC8">
              <w:rPr>
                <w:rStyle w:val="Hyperlink"/>
              </w:rPr>
              <w:t>5.9 Assign overlapping 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37CA21F" w14:textId="09F8675B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5" w:history="1">
            <w:r w:rsidRPr="00D52EC8">
              <w:rPr>
                <w:rStyle w:val="Hyperlink"/>
              </w:rPr>
              <w:t>5.10 Assign Deleted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F646C0E" w14:textId="63136B14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56" w:history="1">
            <w:r w:rsidRPr="00D52EC8">
              <w:rPr>
                <w:rStyle w:val="Hyperlink"/>
              </w:rPr>
              <w:t>6.Modify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A924B65" w14:textId="655C7B21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7" w:history="1">
            <w:r w:rsidRPr="00D52EC8">
              <w:rPr>
                <w:rStyle w:val="Hyperlink"/>
              </w:rPr>
              <w:t>6.1 Modify Privilege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9635AB3" w14:textId="2804EA01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8" w:history="1">
            <w:r w:rsidRPr="00D52EC8">
              <w:rPr>
                <w:rStyle w:val="Hyperlink"/>
              </w:rPr>
              <w:t>6.2 Modify Role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39B6C5A" w14:textId="301A05F3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59" w:history="1">
            <w:r w:rsidRPr="00D52EC8">
              <w:rPr>
                <w:rStyle w:val="Hyperlink"/>
              </w:rPr>
              <w:t>6.3 Modify Invalid Date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C98A50C" w14:textId="1DBA0BCF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0" w:history="1">
            <w:r w:rsidRPr="00D52EC8">
              <w:rPr>
                <w:rStyle w:val="Hyperlink"/>
              </w:rPr>
              <w:t>6.4 Modify Deleted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700637F" w14:textId="3088AA53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61" w:history="1">
            <w:r w:rsidRPr="00D52EC8">
              <w:rPr>
                <w:rStyle w:val="Hyperlink"/>
              </w:rPr>
              <w:t>7.Remove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4F5EA6F" w14:textId="1C365788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2" w:history="1">
            <w:r w:rsidRPr="00D52EC8">
              <w:rPr>
                <w:rStyle w:val="Hyperlink"/>
              </w:rPr>
              <w:t>7.1 Remove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92F825C" w14:textId="47E13DD9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3" w:history="1">
            <w:r w:rsidRPr="00D52EC8">
              <w:rPr>
                <w:rStyle w:val="Hyperlink"/>
              </w:rPr>
              <w:t>7.2 Remove ONLY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EA8DBB1" w14:textId="405C783E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4" w:history="1">
            <w:r w:rsidRPr="00D52EC8">
              <w:rPr>
                <w:rStyle w:val="Hyperlink"/>
              </w:rPr>
              <w:t>7.3 Remove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F00C7BA" w14:textId="7CFA6DE8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5" w:history="1">
            <w:r w:rsidRPr="00D52EC8">
              <w:rPr>
                <w:rStyle w:val="Hyperlink"/>
              </w:rPr>
              <w:t>7.4 Remove Invalid Access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6BFB0DC6" w14:textId="4E97F65A" w:rsidR="00DB2DF6" w:rsidRDefault="00DB2DF6">
          <w:pPr>
            <w:pStyle w:val="TOC1"/>
            <w:rPr>
              <w:b w:val="0"/>
              <w:sz w:val="22"/>
              <w:szCs w:val="22"/>
              <w:lang w:eastAsia="en-US"/>
            </w:rPr>
          </w:pPr>
          <w:hyperlink w:anchor="_Toc110001266" w:history="1">
            <w:r w:rsidRPr="00D52EC8">
              <w:rPr>
                <w:rStyle w:val="Hyperlink"/>
              </w:rPr>
              <w:t>8.Delete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94C51A7" w14:textId="2C7AEAF6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7" w:history="1">
            <w:r w:rsidRPr="00D52EC8">
              <w:rPr>
                <w:rStyle w:val="Hyperlink"/>
              </w:rPr>
              <w:t>8.1 Delete 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FE53CBA" w14:textId="35F22987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8" w:history="1">
            <w:r w:rsidRPr="00D52EC8">
              <w:rPr>
                <w:rStyle w:val="Hyperlink"/>
              </w:rPr>
              <w:t>8.2 Delete Role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85762DE" w14:textId="3ADE7E47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69" w:history="1">
            <w:r w:rsidRPr="00D52EC8">
              <w:rPr>
                <w:rStyle w:val="Hyperlink"/>
              </w:rPr>
              <w:t>8.3 Delete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B78BA70" w14:textId="7ABDF771" w:rsidR="00DB2DF6" w:rsidRDefault="00DB2DF6">
          <w:pPr>
            <w:pStyle w:val="TOC2"/>
            <w:rPr>
              <w:sz w:val="22"/>
              <w:szCs w:val="22"/>
              <w:lang w:eastAsia="en-US"/>
            </w:rPr>
          </w:pPr>
          <w:hyperlink w:anchor="_Toc110001270" w:history="1">
            <w:r w:rsidRPr="00D52EC8">
              <w:rPr>
                <w:rStyle w:val="Hyperlink"/>
              </w:rPr>
              <w:t>8.4 Delete ONLY Privilege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_Toc110001270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661C942" w14:textId="105075C9" w:rsidR="00DF2F54" w:rsidRPr="00216AFA" w:rsidRDefault="00DF2F54" w:rsidP="00FD420C">
          <w:pPr>
            <w:pStyle w:val="TOC2"/>
            <w:numPr>
              <w:ilvl w:val="0"/>
              <w:numId w:val="0"/>
            </w:numPr>
            <w:rPr>
              <w:sz w:val="22"/>
              <w:szCs w:val="22"/>
              <w:lang w:eastAsia="en-US"/>
            </w:rPr>
          </w:pPr>
          <w:r>
            <w:fldChar w:fldCharType="end"/>
          </w:r>
        </w:p>
      </w:sdtContent>
    </w:sdt>
    <w:p w14:paraId="7E1663E3" w14:textId="1D9970F1" w:rsidR="00DF2F54" w:rsidRDefault="00CA6DAA" w:rsidP="00CA6DAA">
      <w:pPr>
        <w:pStyle w:val="Heading1"/>
      </w:pPr>
      <w:bookmarkStart w:id="36" w:name="_Toc110001211"/>
      <w:r>
        <w:t>Change</w:t>
      </w:r>
      <w:r w:rsidR="000B77CD">
        <w:t>s</w:t>
      </w:r>
      <w:bookmarkEnd w:id="36"/>
    </w:p>
    <w:bookmarkStart w:id="37" w:name="_MON_1720600109"/>
    <w:bookmarkEnd w:id="37"/>
    <w:p w14:paraId="228E8FCA" w14:textId="19772CBD" w:rsidR="00D03F17" w:rsidRPr="00D03F17" w:rsidRDefault="00C85046" w:rsidP="00D03F17">
      <w:r>
        <w:object w:dxaOrig="13468" w:dyaOrig="866" w14:anchorId="53D1FF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9.8pt;height:54.6pt" o:ole="">
            <v:imagedata r:id="rId14" o:title=""/>
          </v:shape>
          <o:OLEObject Type="Embed" ProgID="Excel.Sheet.12" ShapeID="_x0000_i1025" DrawAspect="Content" ObjectID="_1720613978" r:id="rId15"/>
        </w:object>
      </w:r>
    </w:p>
    <w:p w14:paraId="1FEBA065" w14:textId="3431B387" w:rsidR="00CA6DAA" w:rsidRPr="00CA6DAA" w:rsidRDefault="00CA6DAA" w:rsidP="00CA6DAA">
      <w:r>
        <w:tab/>
      </w:r>
    </w:p>
    <w:p w14:paraId="0F90B6CC" w14:textId="7CAAA60D" w:rsidR="00636D5D" w:rsidRDefault="00DB2DF6" w:rsidP="00636D5D">
      <w:pPr>
        <w:pStyle w:val="Heading1"/>
      </w:pPr>
      <w:bookmarkStart w:id="38" w:name="_Toc110001212"/>
      <w:r>
        <w:t>1.</w:t>
      </w:r>
      <w:r w:rsidR="00636D5D">
        <w:t>Overview</w:t>
      </w:r>
      <w:bookmarkEnd w:id="38"/>
    </w:p>
    <w:p w14:paraId="0CE5FC7A" w14:textId="16F9BA56" w:rsidR="00636D5D" w:rsidRDefault="00636D5D" w:rsidP="00BC13E7">
      <w:pPr>
        <w:ind w:firstLine="720"/>
      </w:pPr>
      <w:r>
        <w:t xml:space="preserve">Below are shown all test cases that are covered for each of the functionalities that are present in the application. </w:t>
      </w:r>
    </w:p>
    <w:p w14:paraId="056E3622" w14:textId="3691F2BA" w:rsidR="003E4F6C" w:rsidRDefault="003E4F6C" w:rsidP="00636D5D">
      <w:r>
        <w:t>For each of them the following information is provided:</w:t>
      </w:r>
    </w:p>
    <w:p w14:paraId="4E34A0AA" w14:textId="003C9936" w:rsidR="003E4F6C" w:rsidRDefault="003E4F6C" w:rsidP="003E4F6C">
      <w:pPr>
        <w:pStyle w:val="ListParagraph"/>
        <w:numPr>
          <w:ilvl w:val="0"/>
          <w:numId w:val="13"/>
        </w:numPr>
      </w:pPr>
      <w:r>
        <w:t>Tested by</w:t>
      </w:r>
    </w:p>
    <w:p w14:paraId="2FCE54DB" w14:textId="50AF1C95" w:rsidR="003E4F6C" w:rsidRDefault="003E4F6C" w:rsidP="003E4F6C">
      <w:pPr>
        <w:pStyle w:val="ListParagraph"/>
        <w:numPr>
          <w:ilvl w:val="0"/>
          <w:numId w:val="13"/>
        </w:numPr>
      </w:pPr>
      <w:r>
        <w:t>Time of the test</w:t>
      </w:r>
    </w:p>
    <w:p w14:paraId="68E873AB" w14:textId="7A2A0090" w:rsidR="003E4F6C" w:rsidRDefault="003E4F6C" w:rsidP="003E4F6C">
      <w:pPr>
        <w:pStyle w:val="ListParagraph"/>
        <w:numPr>
          <w:ilvl w:val="0"/>
          <w:numId w:val="13"/>
        </w:numPr>
      </w:pPr>
      <w:r>
        <w:t>Expected result</w:t>
      </w:r>
    </w:p>
    <w:p w14:paraId="3864817C" w14:textId="35DAA9A5" w:rsidR="003E4F6C" w:rsidRDefault="003E4F6C" w:rsidP="003E4F6C">
      <w:pPr>
        <w:pStyle w:val="ListParagraph"/>
        <w:numPr>
          <w:ilvl w:val="0"/>
          <w:numId w:val="13"/>
        </w:numPr>
      </w:pPr>
      <w:r>
        <w:t>Comment</w:t>
      </w:r>
      <w:r w:rsidR="00B20610">
        <w:t xml:space="preserve"> (if needed)</w:t>
      </w:r>
    </w:p>
    <w:p w14:paraId="33B30DC8" w14:textId="28C1CBEC" w:rsidR="00C43F08" w:rsidRPr="00636D5D" w:rsidRDefault="00C43F08" w:rsidP="003E4F6C">
      <w:pPr>
        <w:pStyle w:val="ListParagraph"/>
        <w:numPr>
          <w:ilvl w:val="0"/>
          <w:numId w:val="13"/>
        </w:numPr>
      </w:pPr>
      <w:r>
        <w:t xml:space="preserve">Screenshot </w:t>
      </w:r>
    </w:p>
    <w:p w14:paraId="3072C01F" w14:textId="3E890BB3" w:rsidR="00DF2F54" w:rsidRDefault="00DF2F54" w:rsidP="00DF2F54">
      <w:pPr>
        <w:tabs>
          <w:tab w:val="left" w:pos="7082"/>
        </w:tabs>
        <w:spacing w:after="0" w:line="240" w:lineRule="auto"/>
        <w:rPr>
          <w:rFonts w:asciiTheme="majorHAnsi" w:eastAsiaTheme="majorEastAsia" w:hAnsiTheme="majorHAnsi" w:cstheme="majorBidi"/>
          <w:color w:val="0078A7" w:themeColor="accent1" w:themeShade="BF"/>
          <w:sz w:val="32"/>
          <w:szCs w:val="32"/>
        </w:rPr>
      </w:pPr>
      <w:r>
        <w:tab/>
      </w:r>
    </w:p>
    <w:p w14:paraId="5E65A738" w14:textId="60ACEEEA" w:rsidR="00D74D81" w:rsidRDefault="00DB2DF6" w:rsidP="00FD420C">
      <w:pPr>
        <w:pStyle w:val="Heading1"/>
      </w:pPr>
      <w:bookmarkStart w:id="39" w:name="_Toc110001213"/>
      <w:r>
        <w:t>2.</w:t>
      </w:r>
      <w:r w:rsidR="00D142EB">
        <w:t>Add</w:t>
      </w:r>
      <w:bookmarkEnd w:id="39"/>
    </w:p>
    <w:p w14:paraId="4AC9CE24" w14:textId="3E4270C6" w:rsidR="00E773BE" w:rsidRDefault="00DB2DF6" w:rsidP="00674A0F">
      <w:pPr>
        <w:pStyle w:val="Heading2"/>
      </w:pPr>
      <w:bookmarkStart w:id="40" w:name="_Toc110001214"/>
      <w:r>
        <w:t xml:space="preserve">2.1 </w:t>
      </w:r>
      <w:r w:rsidR="00E773BE">
        <w:t>Hire Valid User</w:t>
      </w:r>
      <w:bookmarkEnd w:id="40"/>
    </w:p>
    <w:p w14:paraId="458FD9FF" w14:textId="2E2F3449" w:rsidR="00E62DB6" w:rsidRDefault="00E62DB6" w:rsidP="00E62DB6">
      <w:r>
        <w:t>Tested by: Nikola Vuchev</w:t>
      </w:r>
    </w:p>
    <w:p w14:paraId="6597F4D8" w14:textId="2BA2A7E2" w:rsidR="00E62DB6" w:rsidRPr="00A47D1A" w:rsidRDefault="00E62DB6" w:rsidP="00E62DB6">
      <w:pPr>
        <w:rPr>
          <w:lang w:val="bg-BG"/>
        </w:rPr>
      </w:pPr>
      <w:r>
        <w:t>Time Tested:</w:t>
      </w:r>
      <w:r w:rsidR="00A47D1A">
        <w:rPr>
          <w:lang w:val="bg-BG"/>
        </w:rPr>
        <w:t xml:space="preserve"> 15.07.2022</w:t>
      </w:r>
    </w:p>
    <w:p w14:paraId="63F598A1" w14:textId="03C1DBE9" w:rsidR="00E62DB6" w:rsidRDefault="00E62DB6" w:rsidP="00E62DB6">
      <w:r>
        <w:t xml:space="preserve">Expected result: </w:t>
      </w:r>
      <w:r w:rsidR="00A47D1A">
        <w:t xml:space="preserve">The user with all </w:t>
      </w:r>
      <w:r w:rsidR="00F50F5F">
        <w:t>their</w:t>
      </w:r>
      <w:r w:rsidR="00A47D1A">
        <w:t xml:space="preserve"> attributes </w:t>
      </w:r>
      <w:r w:rsidR="00F50F5F">
        <w:t>is</w:t>
      </w:r>
      <w:r w:rsidR="00A47D1A">
        <w:t xml:space="preserve"> added in the database</w:t>
      </w:r>
      <w:r w:rsidR="00F50F5F">
        <w:t>, and their unique Id is returned</w:t>
      </w:r>
    </w:p>
    <w:p w14:paraId="17F447C0" w14:textId="7CAA0CFB" w:rsidR="00F50F5F" w:rsidRDefault="00F50F5F" w:rsidP="00E62DB6">
      <w:r w:rsidRPr="00F50F5F">
        <w:rPr>
          <w:noProof/>
        </w:rPr>
        <w:lastRenderedPageBreak/>
        <w:drawing>
          <wp:inline distT="0" distB="0" distL="0" distR="0" wp14:anchorId="22C0F57E" wp14:editId="03FEFD2A">
            <wp:extent cx="6492240" cy="2902585"/>
            <wp:effectExtent l="0" t="0" r="381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2295" cy="29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8736" w14:textId="77777777" w:rsidR="00A47D1A" w:rsidRPr="00A47D1A" w:rsidRDefault="00A47D1A" w:rsidP="00E62DB6"/>
    <w:p w14:paraId="021FAF60" w14:textId="3685126C" w:rsidR="00E773BE" w:rsidRDefault="00DB2DF6" w:rsidP="00674A0F">
      <w:pPr>
        <w:pStyle w:val="Heading2"/>
      </w:pPr>
      <w:bookmarkStart w:id="41" w:name="_Toc110001215"/>
      <w:r>
        <w:t xml:space="preserve">2.2 </w:t>
      </w:r>
      <w:r w:rsidR="00E773BE">
        <w:t>Hire User with invalid fields</w:t>
      </w:r>
      <w:bookmarkEnd w:id="41"/>
    </w:p>
    <w:p w14:paraId="7FA0024E" w14:textId="77777777" w:rsidR="00A47D1A" w:rsidRDefault="00A47D1A" w:rsidP="00A47D1A">
      <w:r>
        <w:t>Tested by: Nikola Vuchev</w:t>
      </w:r>
    </w:p>
    <w:p w14:paraId="388554E2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712024B8" w14:textId="1B4F8FC4" w:rsidR="00F50F5F" w:rsidRDefault="00A47D1A" w:rsidP="00A47D1A">
      <w:r>
        <w:t xml:space="preserve">Expected result: </w:t>
      </w:r>
      <w:r w:rsidR="00F50F5F">
        <w:t>The user is not created, and a respective message is returned.</w:t>
      </w:r>
    </w:p>
    <w:p w14:paraId="564B224D" w14:textId="709F189F" w:rsidR="00BA6774" w:rsidRDefault="00BA6774" w:rsidP="00A47D1A">
      <w:r>
        <w:t>Comment: We add a user without a name attribute</w:t>
      </w:r>
    </w:p>
    <w:p w14:paraId="278D0227" w14:textId="77777777" w:rsidR="00F50F5F" w:rsidRPr="00E62DB6" w:rsidRDefault="00F50F5F" w:rsidP="00A47D1A"/>
    <w:p w14:paraId="139EBD53" w14:textId="553DF047" w:rsidR="00E62DB6" w:rsidRPr="00E62DB6" w:rsidRDefault="00F50F5F" w:rsidP="00E62DB6">
      <w:r w:rsidRPr="00F50F5F">
        <w:rPr>
          <w:noProof/>
        </w:rPr>
        <w:drawing>
          <wp:inline distT="0" distB="0" distL="0" distR="0" wp14:anchorId="4437C7DB" wp14:editId="326039FF">
            <wp:extent cx="6332220" cy="2720975"/>
            <wp:effectExtent l="0" t="0" r="0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6849" cy="272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F326" w14:textId="3A970C06" w:rsidR="00E773BE" w:rsidRDefault="00DB2DF6" w:rsidP="00674A0F">
      <w:pPr>
        <w:pStyle w:val="Heading2"/>
      </w:pPr>
      <w:bookmarkStart w:id="42" w:name="_Toc110001216"/>
      <w:r>
        <w:t xml:space="preserve">2.3 </w:t>
      </w:r>
      <w:r w:rsidR="00E773BE">
        <w:t>Hire user With invalid Manager Id</w:t>
      </w:r>
      <w:bookmarkEnd w:id="42"/>
    </w:p>
    <w:p w14:paraId="67BB4A90" w14:textId="77777777" w:rsidR="00A47D1A" w:rsidRDefault="00A47D1A" w:rsidP="00A47D1A">
      <w:r>
        <w:t>Tested by: Nikola Vuchev</w:t>
      </w:r>
    </w:p>
    <w:p w14:paraId="172869A1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04690DDF" w14:textId="0048E5B7" w:rsidR="00A47D1A" w:rsidRDefault="00A47D1A" w:rsidP="00A47D1A">
      <w:r>
        <w:lastRenderedPageBreak/>
        <w:t xml:space="preserve">Expected result: </w:t>
      </w:r>
      <w:r w:rsidR="00F50F5F">
        <w:t>User is not created, and a respective message is returned.</w:t>
      </w:r>
    </w:p>
    <w:p w14:paraId="07A148DE" w14:textId="728D9C21" w:rsidR="00FA40AA" w:rsidRDefault="00FA40AA" w:rsidP="00A47D1A">
      <w:r>
        <w:t>Comment: We add a user with a manager Id that does not exist</w:t>
      </w:r>
    </w:p>
    <w:p w14:paraId="6D390ED0" w14:textId="18952703" w:rsidR="00F50F5F" w:rsidRPr="00E62DB6" w:rsidRDefault="00F50F5F" w:rsidP="00A47D1A">
      <w:r w:rsidRPr="00F50F5F">
        <w:rPr>
          <w:noProof/>
        </w:rPr>
        <w:drawing>
          <wp:inline distT="0" distB="0" distL="0" distR="0" wp14:anchorId="2D064E1F" wp14:editId="490C2D02">
            <wp:extent cx="6278880" cy="3096895"/>
            <wp:effectExtent l="0" t="0" r="7620" b="825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9741" cy="311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627" w14:textId="7AE70CF3" w:rsidR="00E773BE" w:rsidRDefault="00DB2DF6" w:rsidP="00674A0F">
      <w:pPr>
        <w:pStyle w:val="Heading2"/>
      </w:pPr>
      <w:bookmarkStart w:id="43" w:name="_Toc110001217"/>
      <w:r>
        <w:t xml:space="preserve">2.4 </w:t>
      </w:r>
      <w:r w:rsidR="00674A0F">
        <w:t>Add Valid Role</w:t>
      </w:r>
      <w:bookmarkEnd w:id="43"/>
    </w:p>
    <w:p w14:paraId="4D45E952" w14:textId="77777777" w:rsidR="00A47D1A" w:rsidRDefault="00A47D1A" w:rsidP="00A47D1A">
      <w:r>
        <w:t>Tested by: Nikola Vuchev</w:t>
      </w:r>
    </w:p>
    <w:p w14:paraId="0E14C94E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E7B78FF" w14:textId="3DAB7FC5" w:rsidR="00A47D1A" w:rsidRDefault="00A47D1A" w:rsidP="00A47D1A">
      <w:r>
        <w:t xml:space="preserve">Expected result: </w:t>
      </w:r>
      <w:r w:rsidR="00F50F5F">
        <w:t>The role is added, and its unique name is returned</w:t>
      </w:r>
    </w:p>
    <w:p w14:paraId="5F1B8661" w14:textId="2E3CD6F0" w:rsidR="00E62DB6" w:rsidRPr="00E62DB6" w:rsidRDefault="00862F88" w:rsidP="00E62DB6">
      <w:r w:rsidRPr="00862F88">
        <w:rPr>
          <w:noProof/>
        </w:rPr>
        <w:drawing>
          <wp:inline distT="0" distB="0" distL="0" distR="0" wp14:anchorId="6F0E8BF4" wp14:editId="714EDAA8">
            <wp:extent cx="6347460" cy="250372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5793" cy="250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28CE" w14:textId="388B8E2E" w:rsidR="00E773BE" w:rsidRDefault="00DB2DF6" w:rsidP="00674A0F">
      <w:pPr>
        <w:pStyle w:val="Heading2"/>
      </w:pPr>
      <w:bookmarkStart w:id="44" w:name="_Toc110001218"/>
      <w:r>
        <w:t xml:space="preserve">2.5 </w:t>
      </w:r>
      <w:r w:rsidR="00E773BE">
        <w:t>Add Role With invalid Fields</w:t>
      </w:r>
      <w:bookmarkEnd w:id="44"/>
    </w:p>
    <w:p w14:paraId="71DDA94C" w14:textId="77777777" w:rsidR="00A47D1A" w:rsidRDefault="00A47D1A" w:rsidP="00A47D1A">
      <w:r>
        <w:t>Tested by: Nikola Vuchev</w:t>
      </w:r>
    </w:p>
    <w:p w14:paraId="5FB4C091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44C7389" w14:textId="74188F4A" w:rsidR="00A47D1A" w:rsidRDefault="00A47D1A" w:rsidP="00A47D1A">
      <w:r>
        <w:t xml:space="preserve">Expected result: </w:t>
      </w:r>
      <w:r w:rsidR="00862F88">
        <w:t>The role is not created, and a respective message is returned</w:t>
      </w:r>
    </w:p>
    <w:p w14:paraId="6D3DF614" w14:textId="524C778D" w:rsidR="00FA40AA" w:rsidRDefault="00FA40AA" w:rsidP="00A47D1A">
      <w:r>
        <w:lastRenderedPageBreak/>
        <w:t>Comment: We add a role without a unique name</w:t>
      </w:r>
    </w:p>
    <w:p w14:paraId="6ACB9106" w14:textId="11F81A7C" w:rsidR="00862F88" w:rsidRPr="00E62DB6" w:rsidRDefault="00862F88" w:rsidP="00A47D1A">
      <w:r w:rsidRPr="00862F88">
        <w:rPr>
          <w:noProof/>
        </w:rPr>
        <w:drawing>
          <wp:inline distT="0" distB="0" distL="0" distR="0" wp14:anchorId="761CBAD2" wp14:editId="7B542053">
            <wp:extent cx="6858000" cy="3177540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87387" cy="31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941B" w14:textId="145A6C0B" w:rsidR="00862F88" w:rsidRDefault="00DB2DF6" w:rsidP="00674A0F">
      <w:pPr>
        <w:pStyle w:val="Heading2"/>
      </w:pPr>
      <w:bookmarkStart w:id="45" w:name="_Toc110001219"/>
      <w:r>
        <w:t xml:space="preserve">2.6 </w:t>
      </w:r>
      <w:r w:rsidR="00862F88">
        <w:t>Add Role With An already existing name</w:t>
      </w:r>
      <w:bookmarkEnd w:id="45"/>
    </w:p>
    <w:p w14:paraId="1A70B90E" w14:textId="77777777" w:rsidR="00862F88" w:rsidRDefault="00862F88" w:rsidP="00862F88">
      <w:r>
        <w:t>Tested by: Nikola Vuchev</w:t>
      </w:r>
    </w:p>
    <w:p w14:paraId="7177FF9C" w14:textId="77777777" w:rsidR="00862F88" w:rsidRPr="00A47D1A" w:rsidRDefault="00862F88" w:rsidP="00862F88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3960659" w14:textId="5A933456" w:rsidR="00862F88" w:rsidRDefault="00862F88" w:rsidP="00862F88">
      <w:r>
        <w:t>Expected result: The role is not created, and a respective message is returned</w:t>
      </w:r>
    </w:p>
    <w:p w14:paraId="5C4BB875" w14:textId="1001323B" w:rsidR="00FA40AA" w:rsidRDefault="00FA40AA" w:rsidP="00862F88">
      <w:r>
        <w:t>Comment: We add a role that already exists in the system with that name</w:t>
      </w:r>
    </w:p>
    <w:p w14:paraId="0B1DFF61" w14:textId="59DB3629" w:rsidR="00862F88" w:rsidRDefault="00862F88" w:rsidP="00862F88">
      <w:r w:rsidRPr="00862F88">
        <w:rPr>
          <w:noProof/>
        </w:rPr>
        <w:drawing>
          <wp:inline distT="0" distB="0" distL="0" distR="0" wp14:anchorId="49B9AABF" wp14:editId="3BD67D5F">
            <wp:extent cx="6644640" cy="2571750"/>
            <wp:effectExtent l="0" t="0" r="381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3125" cy="257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55CB" w14:textId="77777777" w:rsidR="00E62DB6" w:rsidRPr="00E62DB6" w:rsidRDefault="00E62DB6" w:rsidP="00E62DB6"/>
    <w:p w14:paraId="20D2E603" w14:textId="77777777" w:rsidR="00313F72" w:rsidRDefault="00313F72" w:rsidP="00674A0F">
      <w:pPr>
        <w:pStyle w:val="Heading2"/>
      </w:pPr>
    </w:p>
    <w:p w14:paraId="776D5F46" w14:textId="77777777" w:rsidR="00313F72" w:rsidRDefault="00313F72" w:rsidP="00674A0F">
      <w:pPr>
        <w:pStyle w:val="Heading2"/>
      </w:pPr>
    </w:p>
    <w:p w14:paraId="75F75DF2" w14:textId="49B2A29D" w:rsidR="00E773BE" w:rsidRDefault="00DB2DF6" w:rsidP="00674A0F">
      <w:pPr>
        <w:pStyle w:val="Heading2"/>
      </w:pPr>
      <w:bookmarkStart w:id="46" w:name="_Toc110001220"/>
      <w:r>
        <w:lastRenderedPageBreak/>
        <w:t xml:space="preserve">2.7 </w:t>
      </w:r>
      <w:r w:rsidR="00674A0F">
        <w:t>Add Valid Privilege</w:t>
      </w:r>
      <w:bookmarkEnd w:id="46"/>
    </w:p>
    <w:p w14:paraId="73F92815" w14:textId="77777777" w:rsidR="00A47D1A" w:rsidRDefault="00A47D1A" w:rsidP="00A47D1A">
      <w:r>
        <w:t>Tested by: Nikola Vuchev</w:t>
      </w:r>
    </w:p>
    <w:p w14:paraId="38839B40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BE7B633" w14:textId="18F0B4E9" w:rsidR="00A47D1A" w:rsidRDefault="00A47D1A" w:rsidP="00A47D1A">
      <w:r>
        <w:t xml:space="preserve">Expected result: </w:t>
      </w:r>
      <w:r w:rsidR="00862F88">
        <w:t>The privilege is created, and its unique Name is returned.</w:t>
      </w:r>
    </w:p>
    <w:p w14:paraId="7FDC57EB" w14:textId="188B56EE" w:rsidR="00862F88" w:rsidRPr="00E62DB6" w:rsidRDefault="00862F88" w:rsidP="00A47D1A">
      <w:r w:rsidRPr="00862F88">
        <w:rPr>
          <w:noProof/>
        </w:rPr>
        <w:drawing>
          <wp:inline distT="0" distB="0" distL="0" distR="0" wp14:anchorId="3492B5B7" wp14:editId="1ECF8828">
            <wp:extent cx="6568440" cy="3146826"/>
            <wp:effectExtent l="0" t="0" r="381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8764" cy="31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A296" w14:textId="77777777" w:rsidR="00E62DB6" w:rsidRPr="00E62DB6" w:rsidRDefault="00E62DB6" w:rsidP="00674A0F">
      <w:pPr>
        <w:pStyle w:val="Heading2"/>
      </w:pPr>
    </w:p>
    <w:p w14:paraId="53246545" w14:textId="77777777" w:rsidR="00313F72" w:rsidRDefault="00313F72" w:rsidP="00674A0F">
      <w:pPr>
        <w:pStyle w:val="Heading2"/>
      </w:pPr>
    </w:p>
    <w:p w14:paraId="68E284C8" w14:textId="77777777" w:rsidR="00313F72" w:rsidRDefault="00313F72" w:rsidP="00674A0F">
      <w:pPr>
        <w:pStyle w:val="Heading2"/>
      </w:pPr>
    </w:p>
    <w:p w14:paraId="69D3BD84" w14:textId="77777777" w:rsidR="00313F72" w:rsidRDefault="00313F72" w:rsidP="00674A0F">
      <w:pPr>
        <w:pStyle w:val="Heading2"/>
      </w:pPr>
    </w:p>
    <w:p w14:paraId="3FA7C663" w14:textId="77777777" w:rsidR="00313F72" w:rsidRDefault="00313F72" w:rsidP="00674A0F">
      <w:pPr>
        <w:pStyle w:val="Heading2"/>
      </w:pPr>
    </w:p>
    <w:p w14:paraId="1FE952DC" w14:textId="77777777" w:rsidR="00313F72" w:rsidRDefault="00313F72" w:rsidP="00674A0F">
      <w:pPr>
        <w:pStyle w:val="Heading2"/>
      </w:pPr>
    </w:p>
    <w:p w14:paraId="400FD8E2" w14:textId="77777777" w:rsidR="00313F72" w:rsidRDefault="00313F72" w:rsidP="00674A0F">
      <w:pPr>
        <w:pStyle w:val="Heading2"/>
      </w:pPr>
    </w:p>
    <w:p w14:paraId="2DDBF750" w14:textId="61B13988" w:rsidR="00E773BE" w:rsidRDefault="00DB2DF6" w:rsidP="00674A0F">
      <w:pPr>
        <w:pStyle w:val="Heading2"/>
      </w:pPr>
      <w:bookmarkStart w:id="47" w:name="_Toc110001221"/>
      <w:r>
        <w:t xml:space="preserve">2.8 </w:t>
      </w:r>
      <w:r w:rsidR="00E773BE">
        <w:t>Add Privilege With invalid Fields</w:t>
      </w:r>
      <w:bookmarkEnd w:id="47"/>
    </w:p>
    <w:p w14:paraId="73459518" w14:textId="77777777" w:rsidR="00A47D1A" w:rsidRDefault="00A47D1A" w:rsidP="00A47D1A">
      <w:r>
        <w:t>Tested by: Nikola Vuchev</w:t>
      </w:r>
    </w:p>
    <w:p w14:paraId="4F75C05D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7361995B" w14:textId="423EEFCF" w:rsidR="00A47D1A" w:rsidRDefault="00A47D1A" w:rsidP="00A47D1A">
      <w:r>
        <w:t xml:space="preserve">Expected result: </w:t>
      </w:r>
      <w:r w:rsidR="00862F88">
        <w:t>The privilege is not created, and a respective message is returned.</w:t>
      </w:r>
    </w:p>
    <w:p w14:paraId="0382B304" w14:textId="4CDA8DC8" w:rsidR="00FA40AA" w:rsidRDefault="00FA40AA" w:rsidP="00A47D1A">
      <w:r>
        <w:t>Comment: We add a privilege without a unique name</w:t>
      </w:r>
    </w:p>
    <w:p w14:paraId="34548538" w14:textId="6E0EE09F" w:rsidR="00862F88" w:rsidRDefault="00862F88" w:rsidP="00A47D1A">
      <w:r w:rsidRPr="00862F88">
        <w:rPr>
          <w:noProof/>
        </w:rPr>
        <w:lastRenderedPageBreak/>
        <w:drawing>
          <wp:inline distT="0" distB="0" distL="0" distR="0" wp14:anchorId="4BCC2A5F" wp14:editId="46B08B3D">
            <wp:extent cx="6637020" cy="3374801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4316" cy="33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9685" w14:textId="77777777" w:rsidR="00862F88" w:rsidRDefault="00862F88" w:rsidP="00A47D1A"/>
    <w:p w14:paraId="41C5A011" w14:textId="37E79A61" w:rsidR="00862F88" w:rsidRDefault="00DB2DF6" w:rsidP="00674A0F">
      <w:pPr>
        <w:pStyle w:val="Heading2"/>
      </w:pPr>
      <w:bookmarkStart w:id="48" w:name="_Toc110001222"/>
      <w:r>
        <w:t xml:space="preserve">2.9 </w:t>
      </w:r>
      <w:r w:rsidR="00862F88">
        <w:t>Add Privilege With An already existing name</w:t>
      </w:r>
      <w:bookmarkEnd w:id="48"/>
    </w:p>
    <w:p w14:paraId="3A671968" w14:textId="77777777" w:rsidR="00862F88" w:rsidRDefault="00862F88" w:rsidP="00862F88">
      <w:r>
        <w:t>Tested by: Nikola Vuchev</w:t>
      </w:r>
    </w:p>
    <w:p w14:paraId="204690C3" w14:textId="77777777" w:rsidR="00862F88" w:rsidRPr="00A47D1A" w:rsidRDefault="00862F88" w:rsidP="00862F88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0DD6933E" w14:textId="50F16F03" w:rsidR="00FA40AA" w:rsidRDefault="00FA40AA" w:rsidP="00FA40AA">
      <w:r>
        <w:t>Expected result: The privilege is not created, and a respective message is returned</w:t>
      </w:r>
    </w:p>
    <w:p w14:paraId="2CE389F9" w14:textId="071ED356" w:rsidR="00FA40AA" w:rsidRDefault="00FA40AA" w:rsidP="00FA40AA">
      <w:r>
        <w:t>Comment: We add a privilege that already exists in the system with that unique name</w:t>
      </w:r>
    </w:p>
    <w:p w14:paraId="00FFECF9" w14:textId="0D664505" w:rsidR="00775E4D" w:rsidRPr="00775E4D" w:rsidRDefault="00920E1A" w:rsidP="00775E4D">
      <w:r w:rsidRPr="00920E1A">
        <w:rPr>
          <w:noProof/>
        </w:rPr>
        <w:drawing>
          <wp:inline distT="0" distB="0" distL="0" distR="0" wp14:anchorId="27728AF6" wp14:editId="401ABDFC">
            <wp:extent cx="7110164" cy="286512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36293" cy="28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B0E" w14:textId="77777777" w:rsidR="00313F72" w:rsidRDefault="00313F72" w:rsidP="00E424C6">
      <w:pPr>
        <w:pStyle w:val="Heading1"/>
      </w:pPr>
    </w:p>
    <w:p w14:paraId="402BDDD0" w14:textId="60779C75" w:rsidR="00577BDE" w:rsidRDefault="00DB2DF6" w:rsidP="00E424C6">
      <w:pPr>
        <w:pStyle w:val="Heading1"/>
      </w:pPr>
      <w:bookmarkStart w:id="49" w:name="_Toc110001223"/>
      <w:r>
        <w:lastRenderedPageBreak/>
        <w:t>3.</w:t>
      </w:r>
      <w:r w:rsidR="00D142EB">
        <w:t>Display</w:t>
      </w:r>
      <w:bookmarkEnd w:id="49"/>
    </w:p>
    <w:p w14:paraId="6035D4E7" w14:textId="16776A9A" w:rsidR="00E773BE" w:rsidRDefault="00DB2DF6" w:rsidP="00674A0F">
      <w:pPr>
        <w:pStyle w:val="Heading2"/>
      </w:pPr>
      <w:bookmarkStart w:id="50" w:name="_Toc110001224"/>
      <w:r>
        <w:t xml:space="preserve">3.1 </w:t>
      </w:r>
      <w:r w:rsidR="00E773BE">
        <w:t xml:space="preserve">Display </w:t>
      </w:r>
      <w:r w:rsidR="00166B1F">
        <w:t>e</w:t>
      </w:r>
      <w:r w:rsidR="00E773BE">
        <w:t>xisting User</w:t>
      </w:r>
      <w:bookmarkEnd w:id="50"/>
    </w:p>
    <w:p w14:paraId="024535A4" w14:textId="77777777" w:rsidR="00A47D1A" w:rsidRDefault="00A47D1A" w:rsidP="00A47D1A">
      <w:r>
        <w:t>Tested by: Nikola Vuchev</w:t>
      </w:r>
    </w:p>
    <w:p w14:paraId="3427988A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6E13B64E" w14:textId="449E2C42" w:rsidR="00A47D1A" w:rsidRDefault="00A47D1A" w:rsidP="00A47D1A">
      <w:r>
        <w:t xml:space="preserve">Expected result: </w:t>
      </w:r>
      <w:r w:rsidR="00920E1A">
        <w:t>Returns the user with all his attributes and non-deleted access.</w:t>
      </w:r>
    </w:p>
    <w:p w14:paraId="4FD579D1" w14:textId="5AA4ECF7" w:rsidR="00FA40AA" w:rsidRDefault="00FA40AA" w:rsidP="00FA40AA">
      <w:r>
        <w:t>Comment: We display all attributes of an existing user</w:t>
      </w:r>
    </w:p>
    <w:p w14:paraId="0314CBA7" w14:textId="77777777" w:rsidR="00FA40AA" w:rsidRDefault="00FA40AA" w:rsidP="00A47D1A"/>
    <w:p w14:paraId="79094C5F" w14:textId="204EDCDA" w:rsidR="00313F72" w:rsidRDefault="00920E1A" w:rsidP="00313F72">
      <w:r w:rsidRPr="00920E1A">
        <w:rPr>
          <w:noProof/>
        </w:rPr>
        <w:drawing>
          <wp:inline distT="0" distB="0" distL="0" distR="0" wp14:anchorId="5B4617CE" wp14:editId="777949F7">
            <wp:extent cx="6819900" cy="3956551"/>
            <wp:effectExtent l="0" t="0" r="0" b="6350"/>
            <wp:docPr id="11" name="Picture 1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3197" cy="40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E154" w14:textId="40DB6FC7" w:rsidR="00E773BE" w:rsidRDefault="00DB2DF6" w:rsidP="00674A0F">
      <w:pPr>
        <w:pStyle w:val="Heading2"/>
      </w:pPr>
      <w:bookmarkStart w:id="51" w:name="_Toc110001225"/>
      <w:r>
        <w:t xml:space="preserve">3.2 </w:t>
      </w:r>
      <w:r w:rsidR="00E773BE">
        <w:t>Display Non-Existing User</w:t>
      </w:r>
      <w:bookmarkEnd w:id="51"/>
    </w:p>
    <w:p w14:paraId="0545CCD2" w14:textId="77777777" w:rsidR="00A47D1A" w:rsidRDefault="00A47D1A" w:rsidP="00A47D1A">
      <w:r>
        <w:t>Tested by: Nikola Vuchev</w:t>
      </w:r>
    </w:p>
    <w:p w14:paraId="61CF38C7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65C215BD" w14:textId="525276C4" w:rsidR="00FA40AA" w:rsidRDefault="00A47D1A" w:rsidP="00A47D1A">
      <w:r>
        <w:t xml:space="preserve">Expected result: </w:t>
      </w:r>
      <w:r w:rsidR="00920E1A">
        <w:t>Should return empty body and a status code 404 not found.</w:t>
      </w:r>
    </w:p>
    <w:p w14:paraId="010DF1F1" w14:textId="12E43B87" w:rsidR="00FA40AA" w:rsidRDefault="00FA40AA">
      <w:r>
        <w:t>Comment:</w:t>
      </w:r>
      <w:r w:rsidRPr="00FA40AA">
        <w:t xml:space="preserve"> </w:t>
      </w:r>
      <w:r>
        <w:t>We display a user that does not exist in the system</w:t>
      </w:r>
    </w:p>
    <w:p w14:paraId="7B01FBDF" w14:textId="7DDA6F49" w:rsidR="00920E1A" w:rsidRPr="00E62DB6" w:rsidRDefault="00FA40AA" w:rsidP="00A47D1A">
      <w:r w:rsidRPr="00920E1A">
        <w:rPr>
          <w:noProof/>
        </w:rPr>
        <w:drawing>
          <wp:inline distT="0" distB="0" distL="0" distR="0" wp14:anchorId="2282AAF4" wp14:editId="415C30DB">
            <wp:extent cx="6981190" cy="93726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64166" cy="9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14F806" w14:textId="12478218" w:rsidR="00E773BE" w:rsidRDefault="00DB2DF6" w:rsidP="00674A0F">
      <w:pPr>
        <w:pStyle w:val="Heading2"/>
      </w:pPr>
      <w:bookmarkStart w:id="52" w:name="_Toc110001226"/>
      <w:r>
        <w:lastRenderedPageBreak/>
        <w:t xml:space="preserve">3.3 </w:t>
      </w:r>
      <w:r w:rsidR="00E773BE">
        <w:t>Display Existing Role</w:t>
      </w:r>
      <w:bookmarkEnd w:id="52"/>
    </w:p>
    <w:p w14:paraId="61C8DFA1" w14:textId="77777777" w:rsidR="00A47D1A" w:rsidRDefault="00A47D1A" w:rsidP="00A47D1A">
      <w:r>
        <w:t>Tested by: Nikola Vuchev</w:t>
      </w:r>
    </w:p>
    <w:p w14:paraId="723819DF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6D457FE9" w14:textId="58CC6F33" w:rsidR="00A47D1A" w:rsidRDefault="00A47D1A" w:rsidP="00A47D1A">
      <w:r>
        <w:t xml:space="preserve">Expected result: </w:t>
      </w:r>
      <w:r w:rsidR="00920E1A">
        <w:t>Should return the role with all its attributes and all assigned access and all users assigned to.</w:t>
      </w:r>
    </w:p>
    <w:p w14:paraId="35D2EA78" w14:textId="248BCA3C" w:rsidR="00FA40AA" w:rsidRDefault="00FA40AA" w:rsidP="00A47D1A">
      <w:r>
        <w:t>Comment: We display a role with all its attributes</w:t>
      </w:r>
    </w:p>
    <w:p w14:paraId="31A42D15" w14:textId="3D5715A9" w:rsidR="00920E1A" w:rsidRDefault="00F162F0" w:rsidP="00A47D1A">
      <w:r w:rsidRPr="00F162F0">
        <w:rPr>
          <w:noProof/>
        </w:rPr>
        <w:drawing>
          <wp:inline distT="0" distB="0" distL="0" distR="0" wp14:anchorId="47228257" wp14:editId="1B5F9801">
            <wp:extent cx="5935980" cy="3757908"/>
            <wp:effectExtent l="0" t="0" r="7620" b="0"/>
            <wp:docPr id="14" name="Picture 1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415" cy="37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D02E" w14:textId="53F7F225" w:rsidR="00F162F0" w:rsidRPr="00E62DB6" w:rsidRDefault="00F162F0" w:rsidP="00A47D1A">
      <w:r w:rsidRPr="00F162F0">
        <w:rPr>
          <w:noProof/>
        </w:rPr>
        <w:drawing>
          <wp:inline distT="0" distB="0" distL="0" distR="0" wp14:anchorId="6A115FEA" wp14:editId="463B4599">
            <wp:extent cx="5966460" cy="25336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04F1" w14:textId="6AE9E18F" w:rsidR="00E62DB6" w:rsidRDefault="00E62DB6" w:rsidP="00E62DB6"/>
    <w:p w14:paraId="297F2921" w14:textId="77777777" w:rsidR="00F162F0" w:rsidRPr="00E62DB6" w:rsidRDefault="00F162F0" w:rsidP="00E62DB6"/>
    <w:p w14:paraId="6353FFF5" w14:textId="77777777" w:rsidR="00BC13E7" w:rsidRDefault="00BC13E7" w:rsidP="00674A0F">
      <w:pPr>
        <w:pStyle w:val="Heading2"/>
      </w:pPr>
    </w:p>
    <w:p w14:paraId="09829183" w14:textId="1235F08F" w:rsidR="00E773BE" w:rsidRDefault="00DB2DF6" w:rsidP="00674A0F">
      <w:pPr>
        <w:pStyle w:val="Heading2"/>
      </w:pPr>
      <w:bookmarkStart w:id="53" w:name="_Toc110001227"/>
      <w:r>
        <w:lastRenderedPageBreak/>
        <w:t xml:space="preserve">3.4 </w:t>
      </w:r>
      <w:r w:rsidR="00E773BE">
        <w:t>Display Non-Existing Role</w:t>
      </w:r>
      <w:bookmarkEnd w:id="53"/>
    </w:p>
    <w:p w14:paraId="1E49103F" w14:textId="77777777" w:rsidR="00A47D1A" w:rsidRDefault="00A47D1A" w:rsidP="00A47D1A">
      <w:r>
        <w:t>Tested by: Nikola Vuchev</w:t>
      </w:r>
    </w:p>
    <w:p w14:paraId="74010B70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6720BD9F" w14:textId="21DA2196" w:rsidR="00A47D1A" w:rsidRDefault="00A47D1A" w:rsidP="00A47D1A">
      <w:r>
        <w:t xml:space="preserve">Expected result: </w:t>
      </w:r>
      <w:r w:rsidR="00F162F0">
        <w:t>Should return an empty body and a status code 404 not found</w:t>
      </w:r>
    </w:p>
    <w:p w14:paraId="48473D66" w14:textId="70100626" w:rsidR="00FA40AA" w:rsidRDefault="00FA40AA" w:rsidP="00A47D1A">
      <w:r>
        <w:t>Comment: We display a role that does not exist in the system</w:t>
      </w:r>
    </w:p>
    <w:p w14:paraId="7F79713B" w14:textId="38D9D087" w:rsidR="00F162F0" w:rsidRPr="00E62DB6" w:rsidRDefault="00F162F0" w:rsidP="00A47D1A">
      <w:r w:rsidRPr="00F162F0">
        <w:rPr>
          <w:noProof/>
        </w:rPr>
        <w:drawing>
          <wp:inline distT="0" distB="0" distL="0" distR="0" wp14:anchorId="17219C58" wp14:editId="77274A6B">
            <wp:extent cx="5730240" cy="1569085"/>
            <wp:effectExtent l="0" t="0" r="381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7E1D" w14:textId="77777777" w:rsidR="00E62DB6" w:rsidRPr="00E62DB6" w:rsidRDefault="00E62DB6" w:rsidP="00E62DB6"/>
    <w:p w14:paraId="50BF1A21" w14:textId="40F8E225" w:rsidR="00E773BE" w:rsidRDefault="00DB2DF6" w:rsidP="00674A0F">
      <w:pPr>
        <w:pStyle w:val="Heading2"/>
      </w:pPr>
      <w:bookmarkStart w:id="54" w:name="_Toc110001228"/>
      <w:r>
        <w:t xml:space="preserve">3.5 </w:t>
      </w:r>
      <w:r w:rsidR="00E773BE">
        <w:t>Display Existing Privilege</w:t>
      </w:r>
      <w:bookmarkEnd w:id="54"/>
    </w:p>
    <w:p w14:paraId="6E17795D" w14:textId="77777777" w:rsidR="00A47D1A" w:rsidRDefault="00A47D1A" w:rsidP="00A47D1A">
      <w:r>
        <w:t>Tested by: Nikola Vuchev</w:t>
      </w:r>
    </w:p>
    <w:p w14:paraId="1597E79D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046DB8F0" w14:textId="42F52A8D" w:rsidR="00F162F0" w:rsidRDefault="00A47D1A" w:rsidP="00F162F0">
      <w:r>
        <w:t xml:space="preserve">Expected result: </w:t>
      </w:r>
      <w:r w:rsidR="00F162F0">
        <w:t>Should return the privilege with all its attributes and all users assigned to.</w:t>
      </w:r>
    </w:p>
    <w:p w14:paraId="68B3B14B" w14:textId="77777777" w:rsidR="00B20610" w:rsidRDefault="00B20610" w:rsidP="00B20610">
      <w:r>
        <w:t>Comment: We display a role with all its attributes</w:t>
      </w:r>
    </w:p>
    <w:p w14:paraId="526E3352" w14:textId="77777777" w:rsidR="00B20610" w:rsidRDefault="00B20610" w:rsidP="00F162F0"/>
    <w:p w14:paraId="7F9D2B34" w14:textId="7F6A2D2A" w:rsidR="00A47D1A" w:rsidRPr="00E62DB6" w:rsidRDefault="00F162F0" w:rsidP="00A47D1A">
      <w:r w:rsidRPr="00F162F0">
        <w:rPr>
          <w:noProof/>
        </w:rPr>
        <w:drawing>
          <wp:inline distT="0" distB="0" distL="0" distR="0" wp14:anchorId="275390D5" wp14:editId="5EA9835C">
            <wp:extent cx="6629400" cy="355282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84083" cy="35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FE5B" w14:textId="77777777" w:rsidR="00E62DB6" w:rsidRPr="00E62DB6" w:rsidRDefault="00E62DB6" w:rsidP="00E62DB6"/>
    <w:p w14:paraId="3B4492C3" w14:textId="599FAD76" w:rsidR="00E773BE" w:rsidRDefault="00DB2DF6" w:rsidP="00674A0F">
      <w:pPr>
        <w:pStyle w:val="Heading2"/>
      </w:pPr>
      <w:bookmarkStart w:id="55" w:name="_Toc110001229"/>
      <w:r>
        <w:t xml:space="preserve">3.6 </w:t>
      </w:r>
      <w:r w:rsidR="00E773BE">
        <w:t>Display Non-Existing Privilege</w:t>
      </w:r>
      <w:bookmarkEnd w:id="55"/>
    </w:p>
    <w:p w14:paraId="4B8F5A6F" w14:textId="77777777" w:rsidR="00A47D1A" w:rsidRDefault="00A47D1A" w:rsidP="00A47D1A">
      <w:r>
        <w:t>Tested by: Nikola Vuchev</w:t>
      </w:r>
    </w:p>
    <w:p w14:paraId="558D2792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333DE50" w14:textId="7F2A425E" w:rsidR="00A47D1A" w:rsidRDefault="00A47D1A" w:rsidP="00A47D1A">
      <w:r>
        <w:t xml:space="preserve">Expected result: </w:t>
      </w:r>
      <w:r w:rsidR="00F162F0">
        <w:t>Should return an empty body and a status code 404 not found.</w:t>
      </w:r>
    </w:p>
    <w:p w14:paraId="42BB3767" w14:textId="4B652C9D" w:rsidR="00FA40AA" w:rsidRDefault="00FA40AA" w:rsidP="00FA40AA">
      <w:r>
        <w:t>Comment: We display a privilege that does not exist in the system</w:t>
      </w:r>
    </w:p>
    <w:p w14:paraId="1341147A" w14:textId="77777777" w:rsidR="00FA40AA" w:rsidRDefault="00FA40AA" w:rsidP="00A47D1A"/>
    <w:p w14:paraId="1CBC8F44" w14:textId="609AFB70" w:rsidR="00F162F0" w:rsidRPr="00E62DB6" w:rsidRDefault="00F162F0" w:rsidP="00A47D1A">
      <w:r w:rsidRPr="00F162F0">
        <w:rPr>
          <w:noProof/>
        </w:rPr>
        <w:drawing>
          <wp:inline distT="0" distB="0" distL="0" distR="0" wp14:anchorId="34ACEEAD" wp14:editId="176C7267">
            <wp:extent cx="6210300" cy="193167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3555" cy="193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CAA" w14:textId="77777777" w:rsidR="00E62DB6" w:rsidRPr="00E62DB6" w:rsidRDefault="00E62DB6" w:rsidP="00E62DB6"/>
    <w:p w14:paraId="28C2D62E" w14:textId="7649B21C" w:rsidR="00E773BE" w:rsidRDefault="00DB2DF6" w:rsidP="00674A0F">
      <w:pPr>
        <w:pStyle w:val="Heading2"/>
      </w:pPr>
      <w:bookmarkStart w:id="56" w:name="_Toc110001230"/>
      <w:r>
        <w:t xml:space="preserve">3.7 </w:t>
      </w:r>
      <w:r w:rsidR="00E773BE">
        <w:t>Display All Access For An Object</w:t>
      </w:r>
      <w:bookmarkEnd w:id="56"/>
    </w:p>
    <w:p w14:paraId="6936856C" w14:textId="77777777" w:rsidR="00A47D1A" w:rsidRDefault="00A47D1A" w:rsidP="00A47D1A">
      <w:r>
        <w:t>Tested by: Nikola Vuchev</w:t>
      </w:r>
    </w:p>
    <w:p w14:paraId="6BA95F64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5BBD7364" w14:textId="50A588A6" w:rsidR="00A47D1A" w:rsidRDefault="00A47D1A" w:rsidP="00A47D1A">
      <w:r>
        <w:t xml:space="preserve">Expected result: </w:t>
      </w:r>
      <w:r w:rsidR="006D1D2D">
        <w:t>Should display all access for the object even the deleted one.</w:t>
      </w:r>
    </w:p>
    <w:p w14:paraId="4CE0CDBC" w14:textId="2F3AACEE" w:rsidR="00B20610" w:rsidRDefault="00B20610" w:rsidP="00A47D1A">
      <w:r>
        <w:t>Comment: We get an existing user from the system and display all his access ever assigned to him</w:t>
      </w:r>
    </w:p>
    <w:p w14:paraId="3E5CDCD2" w14:textId="1030E394" w:rsidR="00E62DB6" w:rsidRPr="00E62DB6" w:rsidRDefault="006D1D2D" w:rsidP="00E62DB6">
      <w:r w:rsidRPr="006D1D2D">
        <w:rPr>
          <w:noProof/>
        </w:rPr>
        <w:drawing>
          <wp:inline distT="0" distB="0" distL="0" distR="0" wp14:anchorId="20322D5B" wp14:editId="16F6ABFE">
            <wp:extent cx="6187440" cy="2858770"/>
            <wp:effectExtent l="0" t="0" r="3810" b="0"/>
            <wp:docPr id="21" name="Picture 2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7728" cy="28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B23E" w14:textId="5E4B0ED4" w:rsidR="00705D8C" w:rsidRDefault="00DB2DF6" w:rsidP="00674A0F">
      <w:pPr>
        <w:pStyle w:val="Heading2"/>
      </w:pPr>
      <w:bookmarkStart w:id="57" w:name="_Toc110001231"/>
      <w:r>
        <w:lastRenderedPageBreak/>
        <w:t xml:space="preserve">3.8 </w:t>
      </w:r>
      <w:r w:rsidR="00705D8C">
        <w:t>Display access for non-existing object</w:t>
      </w:r>
      <w:bookmarkEnd w:id="57"/>
    </w:p>
    <w:p w14:paraId="0E00AB1B" w14:textId="77777777" w:rsidR="00A47D1A" w:rsidRDefault="00A47D1A" w:rsidP="00A47D1A">
      <w:r>
        <w:t>Tested by: Nikola Vuchev</w:t>
      </w:r>
    </w:p>
    <w:p w14:paraId="4AB0F43D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0196A24E" w14:textId="7908FA01" w:rsidR="00A47D1A" w:rsidRDefault="00A47D1A" w:rsidP="00A47D1A">
      <w:r>
        <w:t xml:space="preserve">Expected result: </w:t>
      </w:r>
      <w:r w:rsidR="006D1D2D">
        <w:t>Should return an empty body.</w:t>
      </w:r>
    </w:p>
    <w:p w14:paraId="686BE681" w14:textId="26B69656" w:rsidR="00B20610" w:rsidRDefault="00B20610" w:rsidP="00A47D1A">
      <w:r>
        <w:t xml:space="preserve">Comment: We get </w:t>
      </w:r>
      <w:proofErr w:type="gramStart"/>
      <w:r>
        <w:t>an</w:t>
      </w:r>
      <w:proofErr w:type="gramEnd"/>
      <w:r>
        <w:t xml:space="preserve"> non-existing user and try to display his access</w:t>
      </w:r>
    </w:p>
    <w:p w14:paraId="49F6CE11" w14:textId="48FC131D" w:rsidR="006D1D2D" w:rsidRPr="00E62DB6" w:rsidRDefault="006D1D2D" w:rsidP="00A47D1A">
      <w:r w:rsidRPr="006D1D2D">
        <w:rPr>
          <w:noProof/>
        </w:rPr>
        <w:drawing>
          <wp:inline distT="0" distB="0" distL="0" distR="0" wp14:anchorId="09761C9A" wp14:editId="200C9BF1">
            <wp:extent cx="6385560" cy="137922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9288" cy="13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6653" w14:textId="77777777" w:rsidR="00E62DB6" w:rsidRPr="00E62DB6" w:rsidRDefault="00E62DB6" w:rsidP="00E62DB6"/>
    <w:p w14:paraId="693AEE3E" w14:textId="01F4FAE0" w:rsidR="002C3342" w:rsidRDefault="00DB2DF6" w:rsidP="00B55F79">
      <w:pPr>
        <w:pStyle w:val="Heading1"/>
      </w:pPr>
      <w:bookmarkStart w:id="58" w:name="_Hlk109337015"/>
      <w:bookmarkStart w:id="59" w:name="_Toc110001232"/>
      <w:r>
        <w:t>4.</w:t>
      </w:r>
      <w:r w:rsidR="00D142EB">
        <w:t>Modify</w:t>
      </w:r>
      <w:bookmarkEnd w:id="59"/>
    </w:p>
    <w:p w14:paraId="0ECEB6F4" w14:textId="71ABE29D" w:rsidR="00CB1D30" w:rsidRDefault="00DB2DF6" w:rsidP="00674A0F">
      <w:pPr>
        <w:pStyle w:val="Heading2"/>
      </w:pPr>
      <w:bookmarkStart w:id="60" w:name="_Toc110001233"/>
      <w:bookmarkEnd w:id="58"/>
      <w:r>
        <w:t xml:space="preserve">4.1 </w:t>
      </w:r>
      <w:r w:rsidR="00CB1D30">
        <w:t>Modify valid user</w:t>
      </w:r>
      <w:bookmarkEnd w:id="60"/>
    </w:p>
    <w:p w14:paraId="0ADD2B28" w14:textId="77777777" w:rsidR="00A47D1A" w:rsidRDefault="00A47D1A" w:rsidP="00A47D1A">
      <w:r>
        <w:t>Tested by: Nikola Vuchev</w:t>
      </w:r>
    </w:p>
    <w:p w14:paraId="61CD6670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1FDFB1EA" w14:textId="60C26F9C" w:rsidR="00A47D1A" w:rsidRDefault="00A47D1A" w:rsidP="00A47D1A">
      <w:r>
        <w:t xml:space="preserve">Expected result: </w:t>
      </w:r>
      <w:r w:rsidR="0000141A">
        <w:t xml:space="preserve">The user attributes should be </w:t>
      </w:r>
      <w:r w:rsidR="00E03CAA">
        <w:t>modified,</w:t>
      </w:r>
      <w:r w:rsidR="0000141A">
        <w:t xml:space="preserve"> and a respective message should be returned.</w:t>
      </w:r>
    </w:p>
    <w:p w14:paraId="1E40A93D" w14:textId="0512928A" w:rsidR="00B20610" w:rsidRDefault="00B20610" w:rsidP="00A47D1A">
      <w:r>
        <w:t>Comment: We get an existing user from the system and modify his attribute fields</w:t>
      </w:r>
    </w:p>
    <w:p w14:paraId="101E1BE2" w14:textId="2F731D00" w:rsidR="0000141A" w:rsidRPr="00E62DB6" w:rsidRDefault="0000141A" w:rsidP="00A47D1A">
      <w:r w:rsidRPr="0000141A">
        <w:rPr>
          <w:noProof/>
        </w:rPr>
        <w:drawing>
          <wp:inline distT="0" distB="0" distL="0" distR="0" wp14:anchorId="6E2C6084" wp14:editId="2DEA2D80">
            <wp:extent cx="6380764" cy="3108960"/>
            <wp:effectExtent l="0" t="0" r="127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9192" cy="311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32D8" w14:textId="25489069" w:rsidR="00E62DB6" w:rsidRPr="00E62DB6" w:rsidRDefault="0000141A" w:rsidP="00E62DB6">
      <w:r w:rsidRPr="0000141A">
        <w:rPr>
          <w:noProof/>
        </w:rPr>
        <w:lastRenderedPageBreak/>
        <w:drawing>
          <wp:inline distT="0" distB="0" distL="0" distR="0" wp14:anchorId="6BD8C16B" wp14:editId="5FF2EBED">
            <wp:extent cx="6492240" cy="3256915"/>
            <wp:effectExtent l="0" t="0" r="3810" b="63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7599" cy="32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39D2" w14:textId="5E5A73AE" w:rsidR="00CB1D30" w:rsidRDefault="00DB2DF6" w:rsidP="00674A0F">
      <w:pPr>
        <w:pStyle w:val="Heading2"/>
      </w:pPr>
      <w:bookmarkStart w:id="61" w:name="_Toc110001234"/>
      <w:r>
        <w:t xml:space="preserve">4.2 </w:t>
      </w:r>
      <w:r w:rsidR="00CB1D30">
        <w:t>Modify user with invalid fields</w:t>
      </w:r>
      <w:bookmarkEnd w:id="61"/>
    </w:p>
    <w:p w14:paraId="63B92A48" w14:textId="77777777" w:rsidR="00A47D1A" w:rsidRDefault="00A47D1A" w:rsidP="00A47D1A">
      <w:r>
        <w:t>Tested by: Nikola Vuchev</w:t>
      </w:r>
    </w:p>
    <w:p w14:paraId="519808E9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509ABD0B" w14:textId="348C5EA6" w:rsidR="00A47D1A" w:rsidRDefault="00A47D1A" w:rsidP="00A47D1A">
      <w:r>
        <w:t xml:space="preserve">Expected result: </w:t>
      </w:r>
      <w:r w:rsidR="0000141A">
        <w:t>Any of the user’s field should not be modified and a respective message should be returned.</w:t>
      </w:r>
    </w:p>
    <w:p w14:paraId="0817C7B9" w14:textId="5AC7BA21" w:rsidR="00B20610" w:rsidRDefault="00B20610" w:rsidP="00A47D1A">
      <w:r>
        <w:t>Comment: We get an existing user from the system and try to modify invalid attribute fields</w:t>
      </w:r>
    </w:p>
    <w:p w14:paraId="2B4D28F6" w14:textId="3B54C3DB" w:rsidR="0000141A" w:rsidRPr="00E62DB6" w:rsidRDefault="0000141A" w:rsidP="00A47D1A">
      <w:r w:rsidRPr="0000141A">
        <w:rPr>
          <w:noProof/>
        </w:rPr>
        <w:drawing>
          <wp:inline distT="0" distB="0" distL="0" distR="0" wp14:anchorId="3DEA78F5" wp14:editId="6797C90C">
            <wp:extent cx="7277735" cy="379476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11767" cy="38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2598" w14:textId="77777777" w:rsidR="00E62DB6" w:rsidRPr="00E62DB6" w:rsidRDefault="00E62DB6" w:rsidP="00674A0F">
      <w:pPr>
        <w:pStyle w:val="Heading2"/>
      </w:pPr>
    </w:p>
    <w:p w14:paraId="0D6B5D6F" w14:textId="51554AD7" w:rsidR="00CB1D30" w:rsidRDefault="00DB2DF6" w:rsidP="00674A0F">
      <w:pPr>
        <w:pStyle w:val="Heading2"/>
      </w:pPr>
      <w:bookmarkStart w:id="62" w:name="_Toc110001235"/>
      <w:r>
        <w:lastRenderedPageBreak/>
        <w:t xml:space="preserve">4.3 </w:t>
      </w:r>
      <w:r w:rsidR="00CB1D30">
        <w:t>Modify non-existing user</w:t>
      </w:r>
      <w:bookmarkEnd w:id="62"/>
    </w:p>
    <w:p w14:paraId="5B532623" w14:textId="77777777" w:rsidR="00A47D1A" w:rsidRDefault="00A47D1A" w:rsidP="00A47D1A">
      <w:r>
        <w:t>Tested by: Nikola Vuchev</w:t>
      </w:r>
    </w:p>
    <w:p w14:paraId="1FEAF012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1308B6D6" w14:textId="3B3C5DD4" w:rsidR="00A47D1A" w:rsidRDefault="00A47D1A" w:rsidP="00A47D1A">
      <w:r>
        <w:t xml:space="preserve">Expected result: </w:t>
      </w:r>
      <w:r w:rsidR="0000141A">
        <w:t>Any of the user’s field should not be modified, the entered unique id should be displayed and a status code 404 not found should be returned.</w:t>
      </w:r>
    </w:p>
    <w:p w14:paraId="15E85FB1" w14:textId="68701F44" w:rsidR="00B20610" w:rsidRDefault="00B20610" w:rsidP="00A47D1A">
      <w:r>
        <w:t>Comment:  We try to modify the attribute fields of a non-existing user</w:t>
      </w:r>
    </w:p>
    <w:p w14:paraId="1F082686" w14:textId="55C927EB" w:rsidR="0000141A" w:rsidRPr="00E62DB6" w:rsidRDefault="0000141A" w:rsidP="00A47D1A">
      <w:r w:rsidRPr="0000141A">
        <w:rPr>
          <w:noProof/>
        </w:rPr>
        <w:drawing>
          <wp:inline distT="0" distB="0" distL="0" distR="0" wp14:anchorId="210D444E" wp14:editId="0787D5A0">
            <wp:extent cx="6629400" cy="3249672"/>
            <wp:effectExtent l="0" t="0" r="0" b="825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9985" cy="32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5807" w14:textId="21D505AC" w:rsidR="0000141A" w:rsidRDefault="00DB2DF6" w:rsidP="00674A0F">
      <w:pPr>
        <w:pStyle w:val="Heading2"/>
      </w:pPr>
      <w:bookmarkStart w:id="63" w:name="_Toc110001236"/>
      <w:r>
        <w:t xml:space="preserve">4.4 </w:t>
      </w:r>
      <w:r w:rsidR="0000141A">
        <w:t>Modify Deleted user</w:t>
      </w:r>
      <w:bookmarkEnd w:id="63"/>
      <w:r w:rsidR="0000141A">
        <w:t xml:space="preserve"> </w:t>
      </w:r>
    </w:p>
    <w:p w14:paraId="7EFFC86D" w14:textId="77777777" w:rsidR="0000141A" w:rsidRDefault="0000141A" w:rsidP="0000141A">
      <w:r>
        <w:t>Tested by: Nikola Vuchev</w:t>
      </w:r>
    </w:p>
    <w:p w14:paraId="35B8ED2B" w14:textId="77777777" w:rsidR="0000141A" w:rsidRPr="00A47D1A" w:rsidRDefault="0000141A" w:rsidP="000014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ABBA78F" w14:textId="5CFC4AD8" w:rsidR="00B20610" w:rsidRDefault="0000141A" w:rsidP="0000141A">
      <w:r>
        <w:t>Expected result: Any of the user’s field should not be modified and a respective message should be returned.</w:t>
      </w:r>
    </w:p>
    <w:p w14:paraId="5DA490D3" w14:textId="07B16F69" w:rsidR="00E62DB6" w:rsidRPr="00E62DB6" w:rsidRDefault="00E03CAA" w:rsidP="00E62DB6">
      <w:r w:rsidRPr="00E03CAA">
        <w:rPr>
          <w:noProof/>
        </w:rPr>
        <w:drawing>
          <wp:inline distT="0" distB="0" distL="0" distR="0" wp14:anchorId="3D0BCDEF" wp14:editId="0C425452">
            <wp:extent cx="7078980" cy="2583180"/>
            <wp:effectExtent l="0" t="0" r="7620" b="762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5675" cy="25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7738" w14:textId="23A8E5A7" w:rsidR="00CB1D30" w:rsidRDefault="00DB2DF6" w:rsidP="00674A0F">
      <w:pPr>
        <w:pStyle w:val="Heading2"/>
      </w:pPr>
      <w:bookmarkStart w:id="64" w:name="_Toc110001237"/>
      <w:r>
        <w:lastRenderedPageBreak/>
        <w:t xml:space="preserve">4.5 </w:t>
      </w:r>
      <w:r w:rsidR="00CB1D30">
        <w:t>Modify valid Role</w:t>
      </w:r>
      <w:bookmarkEnd w:id="64"/>
    </w:p>
    <w:p w14:paraId="505AF07B" w14:textId="77777777" w:rsidR="00A47D1A" w:rsidRDefault="00A47D1A" w:rsidP="00A47D1A">
      <w:r>
        <w:t>Tested by: Nikola Vuchev</w:t>
      </w:r>
    </w:p>
    <w:p w14:paraId="4BC87620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6468827D" w14:textId="3532E87A" w:rsidR="00A47D1A" w:rsidRDefault="00A47D1A" w:rsidP="00A47D1A">
      <w:r>
        <w:t xml:space="preserve">Expected result: </w:t>
      </w:r>
      <w:r w:rsidR="00E03CAA">
        <w:t>The roles attributes should be modified, and a respective message should be returned.</w:t>
      </w:r>
    </w:p>
    <w:p w14:paraId="654AF060" w14:textId="4B0553ED" w:rsidR="00E62DB6" w:rsidRDefault="00E03CAA" w:rsidP="00E62DB6">
      <w:r w:rsidRPr="00E03CAA">
        <w:rPr>
          <w:noProof/>
        </w:rPr>
        <w:drawing>
          <wp:inline distT="0" distB="0" distL="0" distR="0" wp14:anchorId="542539B3" wp14:editId="146112C7">
            <wp:extent cx="6278880" cy="3227070"/>
            <wp:effectExtent l="0" t="0" r="762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7648" cy="323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91D4" w14:textId="478CDFCA" w:rsidR="00FE5E22" w:rsidRPr="00E62DB6" w:rsidRDefault="00FE5E22" w:rsidP="00E62DB6">
      <w:r w:rsidRPr="00FE5E22">
        <w:rPr>
          <w:noProof/>
        </w:rPr>
        <w:drawing>
          <wp:inline distT="0" distB="0" distL="0" distR="0" wp14:anchorId="02721B42" wp14:editId="6E912C04">
            <wp:extent cx="6423660" cy="2072005"/>
            <wp:effectExtent l="0" t="0" r="0" b="444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5DC5" w14:textId="77777777" w:rsidR="00313F72" w:rsidRDefault="00313F72" w:rsidP="00674A0F">
      <w:pPr>
        <w:pStyle w:val="Heading2"/>
      </w:pPr>
    </w:p>
    <w:p w14:paraId="0D69E551" w14:textId="77777777" w:rsidR="00313F72" w:rsidRDefault="00313F72" w:rsidP="00674A0F">
      <w:pPr>
        <w:pStyle w:val="Heading2"/>
      </w:pPr>
    </w:p>
    <w:p w14:paraId="2F9C65B4" w14:textId="45E60C5B" w:rsidR="00CB1D30" w:rsidRDefault="00DB2DF6" w:rsidP="00674A0F">
      <w:pPr>
        <w:pStyle w:val="Heading2"/>
      </w:pPr>
      <w:bookmarkStart w:id="65" w:name="_Toc110001238"/>
      <w:r>
        <w:t xml:space="preserve">4.6 </w:t>
      </w:r>
      <w:r w:rsidR="00CB1D30">
        <w:t>Modify role with invalid fields</w:t>
      </w:r>
      <w:bookmarkEnd w:id="65"/>
    </w:p>
    <w:p w14:paraId="1862DF96" w14:textId="77777777" w:rsidR="00A47D1A" w:rsidRDefault="00A47D1A" w:rsidP="00A47D1A">
      <w:r>
        <w:t>Tested by: Nikola Vuchev</w:t>
      </w:r>
    </w:p>
    <w:p w14:paraId="24283FBB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721B24A" w14:textId="5E85DA6B" w:rsidR="00A47D1A" w:rsidRDefault="00A47D1A" w:rsidP="00A47D1A">
      <w:r>
        <w:t xml:space="preserve">Expected result: </w:t>
      </w:r>
      <w:r w:rsidR="00FE5E22">
        <w:t>Any of the role’s attributes should not be modified and a respective message should be returned.</w:t>
      </w:r>
    </w:p>
    <w:p w14:paraId="48D3817A" w14:textId="0AC3CF5F" w:rsidR="00E62DB6" w:rsidRPr="00E62DB6" w:rsidRDefault="00FE5E22" w:rsidP="00E62DB6">
      <w:r w:rsidRPr="00FE5E22">
        <w:rPr>
          <w:noProof/>
        </w:rPr>
        <w:lastRenderedPageBreak/>
        <w:drawing>
          <wp:inline distT="0" distB="0" distL="0" distR="0" wp14:anchorId="14F729E2" wp14:editId="21336DB1">
            <wp:extent cx="6370320" cy="299466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3860" cy="30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7360" w14:textId="648E9FFB" w:rsidR="00CB1D30" w:rsidRDefault="00DB2DF6" w:rsidP="00674A0F">
      <w:pPr>
        <w:pStyle w:val="Heading2"/>
      </w:pPr>
      <w:bookmarkStart w:id="66" w:name="_Toc110001239"/>
      <w:r>
        <w:t xml:space="preserve">4.7 </w:t>
      </w:r>
      <w:r w:rsidR="00CB1D30">
        <w:t>Modify non-existing role</w:t>
      </w:r>
      <w:bookmarkEnd w:id="66"/>
    </w:p>
    <w:p w14:paraId="22C1940E" w14:textId="77777777" w:rsidR="00A47D1A" w:rsidRDefault="00A47D1A" w:rsidP="00A47D1A">
      <w:r>
        <w:t>Tested by: Nikola Vuchev</w:t>
      </w:r>
    </w:p>
    <w:p w14:paraId="7759A863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59DCCDC" w14:textId="209CAD0D" w:rsidR="00A47D1A" w:rsidRDefault="00A47D1A" w:rsidP="00A47D1A">
      <w:r>
        <w:t xml:space="preserve">Expected result: </w:t>
      </w:r>
      <w:r w:rsidR="00FE5E22">
        <w:t>Any of the role’s attributes should not be modified, its unique name should be returned, and a status code 404 not found should be returned.</w:t>
      </w:r>
    </w:p>
    <w:p w14:paraId="2A074B40" w14:textId="42D06898" w:rsidR="00FE5E22" w:rsidRPr="00E62DB6" w:rsidRDefault="00FE5E22" w:rsidP="00A47D1A">
      <w:r w:rsidRPr="00FE5E22">
        <w:rPr>
          <w:noProof/>
        </w:rPr>
        <w:drawing>
          <wp:inline distT="0" distB="0" distL="0" distR="0" wp14:anchorId="5049610A" wp14:editId="44324D9B">
            <wp:extent cx="7462467" cy="4008120"/>
            <wp:effectExtent l="0" t="0" r="5715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88462" cy="40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8060" w14:textId="35A7845F" w:rsidR="00E62DB6" w:rsidRDefault="00E62DB6" w:rsidP="00E62DB6"/>
    <w:p w14:paraId="188C5858" w14:textId="0A01ED5A" w:rsidR="00FE5E22" w:rsidRDefault="00DB2DF6" w:rsidP="00674A0F">
      <w:pPr>
        <w:pStyle w:val="Heading2"/>
      </w:pPr>
      <w:bookmarkStart w:id="67" w:name="_Toc110001240"/>
      <w:r>
        <w:lastRenderedPageBreak/>
        <w:t xml:space="preserve">4.8 </w:t>
      </w:r>
      <w:r w:rsidR="00FE5E22">
        <w:t>Modify Deleted role</w:t>
      </w:r>
      <w:bookmarkEnd w:id="67"/>
    </w:p>
    <w:p w14:paraId="5B25EC3A" w14:textId="77777777" w:rsidR="00FE5E22" w:rsidRDefault="00FE5E22" w:rsidP="00FE5E22">
      <w:r>
        <w:t>Tested by: Nikola Vuchev</w:t>
      </w:r>
    </w:p>
    <w:p w14:paraId="58E4591E" w14:textId="77777777" w:rsidR="00FE5E22" w:rsidRPr="00A47D1A" w:rsidRDefault="00FE5E22" w:rsidP="00FE5E22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B3BAAE4" w14:textId="77777777" w:rsidR="00FE5E22" w:rsidRDefault="00FE5E22" w:rsidP="00FE5E22">
      <w:r>
        <w:t>Expected result: Any of the role’s attributes should not be modified and a respective message should be returned.</w:t>
      </w:r>
    </w:p>
    <w:p w14:paraId="768DF046" w14:textId="342E9C2D" w:rsidR="00FE5E22" w:rsidRDefault="00FE5E22" w:rsidP="00E62DB6">
      <w:r w:rsidRPr="00FE5E22">
        <w:rPr>
          <w:noProof/>
        </w:rPr>
        <w:drawing>
          <wp:inline distT="0" distB="0" distL="0" distR="0" wp14:anchorId="7B2A4A67" wp14:editId="7C92C1B5">
            <wp:extent cx="7297510" cy="355092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08058" cy="355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3DDF" w14:textId="77777777" w:rsidR="00CB1D30" w:rsidRPr="00CB1D30" w:rsidRDefault="00CB1D30" w:rsidP="00CB1D30"/>
    <w:p w14:paraId="40EBEEB1" w14:textId="77777777" w:rsidR="00BC13E7" w:rsidRDefault="00BC13E7" w:rsidP="00674A0F">
      <w:pPr>
        <w:pStyle w:val="Heading2"/>
      </w:pPr>
    </w:p>
    <w:p w14:paraId="08B10A7B" w14:textId="77777777" w:rsidR="00BC13E7" w:rsidRDefault="00BC13E7" w:rsidP="00674A0F">
      <w:pPr>
        <w:pStyle w:val="Heading2"/>
      </w:pPr>
    </w:p>
    <w:p w14:paraId="1204E83E" w14:textId="77777777" w:rsidR="00BC13E7" w:rsidRDefault="00BC13E7" w:rsidP="00674A0F">
      <w:pPr>
        <w:pStyle w:val="Heading2"/>
      </w:pPr>
    </w:p>
    <w:p w14:paraId="1330BC0E" w14:textId="77777777" w:rsidR="00BC13E7" w:rsidRDefault="00BC13E7" w:rsidP="00674A0F">
      <w:pPr>
        <w:pStyle w:val="Heading2"/>
      </w:pPr>
    </w:p>
    <w:p w14:paraId="71BD5F46" w14:textId="77777777" w:rsidR="00BC13E7" w:rsidRDefault="00BC13E7" w:rsidP="00674A0F">
      <w:pPr>
        <w:pStyle w:val="Heading2"/>
      </w:pPr>
    </w:p>
    <w:p w14:paraId="6D6A1475" w14:textId="77777777" w:rsidR="00BC13E7" w:rsidRDefault="00BC13E7" w:rsidP="00674A0F">
      <w:pPr>
        <w:pStyle w:val="Heading2"/>
      </w:pPr>
    </w:p>
    <w:p w14:paraId="5DDA6B21" w14:textId="586EA83B" w:rsidR="00CB1D30" w:rsidRDefault="00DB2DF6" w:rsidP="00674A0F">
      <w:pPr>
        <w:pStyle w:val="Heading2"/>
      </w:pPr>
      <w:bookmarkStart w:id="68" w:name="_Toc110001241"/>
      <w:r>
        <w:t xml:space="preserve">4.9 </w:t>
      </w:r>
      <w:r w:rsidR="00CB1D30">
        <w:t>Modify valid Privilege</w:t>
      </w:r>
      <w:bookmarkEnd w:id="68"/>
    </w:p>
    <w:p w14:paraId="55065BC8" w14:textId="77777777" w:rsidR="00862837" w:rsidRDefault="00862837" w:rsidP="00862837">
      <w:r>
        <w:t>Tested by: Nikola Vuchev</w:t>
      </w:r>
    </w:p>
    <w:p w14:paraId="6FFBF294" w14:textId="77777777" w:rsidR="00862837" w:rsidRPr="00A47D1A" w:rsidRDefault="00862837" w:rsidP="00862837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F961054" w14:textId="72AD3F21" w:rsidR="00862837" w:rsidRDefault="00862837" w:rsidP="00862837">
      <w:r>
        <w:t>Expected result: The privilege’s attributes should be modified, and a respective message should be returned.</w:t>
      </w:r>
    </w:p>
    <w:p w14:paraId="39BAFE3C" w14:textId="70F7715F" w:rsidR="00E62DB6" w:rsidRDefault="00550E3E" w:rsidP="00E62DB6">
      <w:r w:rsidRPr="00550E3E">
        <w:rPr>
          <w:noProof/>
        </w:rPr>
        <w:lastRenderedPageBreak/>
        <w:drawing>
          <wp:inline distT="0" distB="0" distL="0" distR="0" wp14:anchorId="4C1A82E8" wp14:editId="5BB95B7B">
            <wp:extent cx="6187440" cy="3101133"/>
            <wp:effectExtent l="0" t="0" r="3810" b="444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9051" cy="31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34BC" w14:textId="0E63DE0C" w:rsidR="00550E3E" w:rsidRPr="00E62DB6" w:rsidRDefault="00550E3E" w:rsidP="00E62DB6">
      <w:r w:rsidRPr="00550E3E">
        <w:rPr>
          <w:noProof/>
        </w:rPr>
        <w:drawing>
          <wp:inline distT="0" distB="0" distL="0" distR="0" wp14:anchorId="284A3BB7" wp14:editId="5B9E9E3B">
            <wp:extent cx="6225456" cy="2567940"/>
            <wp:effectExtent l="0" t="0" r="4445" b="381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5534" cy="25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3F4C" w14:textId="77777777" w:rsidR="00BC13E7" w:rsidRDefault="00BC13E7" w:rsidP="00674A0F">
      <w:pPr>
        <w:pStyle w:val="Heading2"/>
      </w:pPr>
    </w:p>
    <w:p w14:paraId="7C1E8B22" w14:textId="77777777" w:rsidR="00BC13E7" w:rsidRDefault="00BC13E7" w:rsidP="00674A0F">
      <w:pPr>
        <w:pStyle w:val="Heading2"/>
      </w:pPr>
    </w:p>
    <w:p w14:paraId="572F4520" w14:textId="77777777" w:rsidR="00BC13E7" w:rsidRDefault="00BC13E7" w:rsidP="00674A0F">
      <w:pPr>
        <w:pStyle w:val="Heading2"/>
      </w:pPr>
    </w:p>
    <w:p w14:paraId="667DC918" w14:textId="77777777" w:rsidR="00BC13E7" w:rsidRDefault="00BC13E7" w:rsidP="00674A0F">
      <w:pPr>
        <w:pStyle w:val="Heading2"/>
      </w:pPr>
    </w:p>
    <w:p w14:paraId="33511F85" w14:textId="77777777" w:rsidR="00BC13E7" w:rsidRDefault="00BC13E7" w:rsidP="00674A0F">
      <w:pPr>
        <w:pStyle w:val="Heading2"/>
      </w:pPr>
    </w:p>
    <w:p w14:paraId="1F4CB5D8" w14:textId="04AC1CCF" w:rsidR="00CB1D30" w:rsidRDefault="00DB2DF6" w:rsidP="00674A0F">
      <w:pPr>
        <w:pStyle w:val="Heading2"/>
      </w:pPr>
      <w:bookmarkStart w:id="69" w:name="_Toc110001242"/>
      <w:r>
        <w:t xml:space="preserve">4.10 </w:t>
      </w:r>
      <w:r w:rsidR="00CB1D30">
        <w:t>Modify privilege with invalid fields</w:t>
      </w:r>
      <w:bookmarkEnd w:id="69"/>
    </w:p>
    <w:p w14:paraId="6AAB3271" w14:textId="77777777" w:rsidR="00862837" w:rsidRDefault="00862837" w:rsidP="00862837">
      <w:r>
        <w:t>Tested by: Nikola Vuchev</w:t>
      </w:r>
    </w:p>
    <w:p w14:paraId="44BB0E17" w14:textId="77777777" w:rsidR="00862837" w:rsidRPr="00A47D1A" w:rsidRDefault="00862837" w:rsidP="00862837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5718578E" w14:textId="2205B7ED" w:rsidR="00862837" w:rsidRDefault="00862837" w:rsidP="00862837">
      <w:r>
        <w:t>Expected result: Any of the privilege’s attributes should not be modified and a respective message should be returned.</w:t>
      </w:r>
    </w:p>
    <w:p w14:paraId="683C2D75" w14:textId="1EB8C45C" w:rsidR="00E62DB6" w:rsidRPr="00E62DB6" w:rsidRDefault="00550E3E" w:rsidP="00E62DB6">
      <w:r w:rsidRPr="00550E3E">
        <w:rPr>
          <w:noProof/>
        </w:rPr>
        <w:lastRenderedPageBreak/>
        <w:drawing>
          <wp:inline distT="0" distB="0" distL="0" distR="0" wp14:anchorId="3151C6EE" wp14:editId="562A00DB">
            <wp:extent cx="6271260" cy="3247772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8430" cy="325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DC8C" w14:textId="0CA204A1" w:rsidR="00FE5E22" w:rsidRDefault="00DB2DF6" w:rsidP="00674A0F">
      <w:pPr>
        <w:pStyle w:val="Heading2"/>
      </w:pPr>
      <w:bookmarkStart w:id="70" w:name="_Toc110001243"/>
      <w:r>
        <w:t xml:space="preserve">4.11 </w:t>
      </w:r>
      <w:r w:rsidR="00FE5E22">
        <w:t xml:space="preserve">Modify non-existing </w:t>
      </w:r>
      <w:r w:rsidR="00862837">
        <w:t>Privilege</w:t>
      </w:r>
      <w:bookmarkEnd w:id="70"/>
    </w:p>
    <w:p w14:paraId="5B89B396" w14:textId="77777777" w:rsidR="00FE5E22" w:rsidRDefault="00FE5E22" w:rsidP="00FE5E22">
      <w:r>
        <w:t>Tested by: Nikola Vuchev</w:t>
      </w:r>
    </w:p>
    <w:p w14:paraId="4CBB5B55" w14:textId="77777777" w:rsidR="00FE5E22" w:rsidRPr="00A47D1A" w:rsidRDefault="00FE5E22" w:rsidP="00FE5E22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AAB9D8D" w14:textId="246FA9AD" w:rsidR="00FE5E22" w:rsidRDefault="00FE5E22" w:rsidP="00FE5E22">
      <w:r>
        <w:t xml:space="preserve">Expected result: Any of the </w:t>
      </w:r>
      <w:r w:rsidR="00862837">
        <w:t>privilege’s</w:t>
      </w:r>
      <w:r>
        <w:t xml:space="preserve"> attributes should not be modified, its unique name should be returned, and a status code 404 not found should be returned.</w:t>
      </w:r>
    </w:p>
    <w:p w14:paraId="6ACD1CB3" w14:textId="23B5B6DB" w:rsidR="00550E3E" w:rsidRDefault="00550E3E" w:rsidP="00FE5E22">
      <w:r w:rsidRPr="00550E3E">
        <w:rPr>
          <w:noProof/>
        </w:rPr>
        <w:drawing>
          <wp:inline distT="0" distB="0" distL="0" distR="0" wp14:anchorId="0D34C461" wp14:editId="56723818">
            <wp:extent cx="6507480" cy="3081020"/>
            <wp:effectExtent l="0" t="0" r="7620" b="508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5903" cy="30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E8F1" w14:textId="1D81E41D" w:rsidR="00FE5E22" w:rsidRDefault="00FE5E22" w:rsidP="00A47D1A"/>
    <w:p w14:paraId="22A78D10" w14:textId="77777777" w:rsidR="00BC13E7" w:rsidRDefault="00BC13E7" w:rsidP="00674A0F">
      <w:pPr>
        <w:pStyle w:val="Heading2"/>
      </w:pPr>
    </w:p>
    <w:p w14:paraId="4B801511" w14:textId="77777777" w:rsidR="00BC13E7" w:rsidRDefault="00BC13E7" w:rsidP="00674A0F">
      <w:pPr>
        <w:pStyle w:val="Heading2"/>
      </w:pPr>
    </w:p>
    <w:p w14:paraId="243CC5ED" w14:textId="2E1471B8" w:rsidR="00FE5E22" w:rsidRDefault="00DB2DF6" w:rsidP="00674A0F">
      <w:pPr>
        <w:pStyle w:val="Heading2"/>
      </w:pPr>
      <w:bookmarkStart w:id="71" w:name="_Toc110001244"/>
      <w:r>
        <w:lastRenderedPageBreak/>
        <w:t xml:space="preserve">4.12 </w:t>
      </w:r>
      <w:r w:rsidR="00FE5E22">
        <w:t xml:space="preserve">Modify Deleted </w:t>
      </w:r>
      <w:r w:rsidR="00862837">
        <w:t>Privilege</w:t>
      </w:r>
      <w:bookmarkEnd w:id="71"/>
    </w:p>
    <w:p w14:paraId="4A81ED37" w14:textId="77777777" w:rsidR="00FE5E22" w:rsidRDefault="00FE5E22" w:rsidP="00FE5E22">
      <w:r>
        <w:t>Tested by: Nikola Vuchev</w:t>
      </w:r>
    </w:p>
    <w:p w14:paraId="757621D5" w14:textId="77777777" w:rsidR="00FE5E22" w:rsidRPr="00A47D1A" w:rsidRDefault="00FE5E22" w:rsidP="00FE5E22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FFCD3D3" w14:textId="49F01B4A" w:rsidR="00FE5E22" w:rsidRDefault="00FE5E22" w:rsidP="00FE5E22">
      <w:r>
        <w:t xml:space="preserve">Expected result: Any of the </w:t>
      </w:r>
      <w:r w:rsidR="00862837">
        <w:t>privilege</w:t>
      </w:r>
      <w:r>
        <w:t>’s attributes should not be modified and a respective message should be returned.</w:t>
      </w:r>
    </w:p>
    <w:p w14:paraId="3F23DCCD" w14:textId="5830B8D8" w:rsidR="00CB1D30" w:rsidRPr="00CB1D30" w:rsidRDefault="00550E3E" w:rsidP="00CB1D30">
      <w:r w:rsidRPr="00550E3E">
        <w:rPr>
          <w:noProof/>
        </w:rPr>
        <w:drawing>
          <wp:inline distT="0" distB="0" distL="0" distR="0" wp14:anchorId="3753337A" wp14:editId="1C536E5F">
            <wp:extent cx="6210300" cy="3096565"/>
            <wp:effectExtent l="0" t="0" r="0" b="889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9914" cy="31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1547" w14:textId="77777777" w:rsidR="00BC13E7" w:rsidRDefault="00BC13E7" w:rsidP="00A177FA">
      <w:pPr>
        <w:pStyle w:val="Heading1"/>
      </w:pPr>
    </w:p>
    <w:p w14:paraId="3C35122E" w14:textId="77777777" w:rsidR="00BC13E7" w:rsidRDefault="00BC13E7" w:rsidP="00A177FA">
      <w:pPr>
        <w:pStyle w:val="Heading1"/>
      </w:pPr>
    </w:p>
    <w:p w14:paraId="4348C5F2" w14:textId="77777777" w:rsidR="00BC13E7" w:rsidRDefault="00BC13E7" w:rsidP="00A177FA">
      <w:pPr>
        <w:pStyle w:val="Heading1"/>
      </w:pPr>
    </w:p>
    <w:p w14:paraId="4C818F34" w14:textId="77777777" w:rsidR="00BC13E7" w:rsidRDefault="00BC13E7" w:rsidP="00A177FA">
      <w:pPr>
        <w:pStyle w:val="Heading1"/>
      </w:pPr>
    </w:p>
    <w:p w14:paraId="29E22223" w14:textId="0D779ED4" w:rsidR="00A177FA" w:rsidRDefault="00DB2DF6" w:rsidP="00A177FA">
      <w:pPr>
        <w:pStyle w:val="Heading1"/>
      </w:pPr>
      <w:bookmarkStart w:id="72" w:name="_Toc110001245"/>
      <w:r>
        <w:t>5.</w:t>
      </w:r>
      <w:r w:rsidR="00A177FA">
        <w:t>Assign Access</w:t>
      </w:r>
      <w:bookmarkEnd w:id="72"/>
    </w:p>
    <w:p w14:paraId="23BB6378" w14:textId="6CBEFFFC" w:rsidR="00201651" w:rsidRDefault="00DB2DF6" w:rsidP="00674A0F">
      <w:pPr>
        <w:pStyle w:val="Heading2"/>
      </w:pPr>
      <w:bookmarkStart w:id="73" w:name="_Toc110001246"/>
      <w:r>
        <w:t xml:space="preserve">5.1 </w:t>
      </w:r>
      <w:r w:rsidR="00201651">
        <w:t>Assign privilege to user</w:t>
      </w:r>
      <w:bookmarkEnd w:id="73"/>
    </w:p>
    <w:p w14:paraId="0B78EB0F" w14:textId="77777777" w:rsidR="00A47D1A" w:rsidRDefault="00A47D1A" w:rsidP="00A47D1A">
      <w:r>
        <w:t>Tested by: Nikola Vuchev</w:t>
      </w:r>
    </w:p>
    <w:p w14:paraId="38DE5047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3BA859D" w14:textId="1D9DDBB5" w:rsidR="00A47D1A" w:rsidRDefault="00A47D1A" w:rsidP="00A47D1A">
      <w:r>
        <w:t xml:space="preserve">Expected result: </w:t>
      </w:r>
      <w:r w:rsidR="00201651">
        <w:t xml:space="preserve">If the user does not have the respective ONLY privilege, the privilege should not be </w:t>
      </w:r>
      <w:r w:rsidR="00594EE6">
        <w:t>assigned,</w:t>
      </w:r>
      <w:r w:rsidR="00201651">
        <w:t xml:space="preserve"> and a respective message should be returned.</w:t>
      </w:r>
    </w:p>
    <w:p w14:paraId="14111935" w14:textId="45DD149E" w:rsidR="00594EE6" w:rsidRDefault="00594EE6" w:rsidP="00A47D1A">
      <w:r>
        <w:t>Comment: We try to assign a privilege to a user who does not have the respective ONLY privilege assigned to him</w:t>
      </w:r>
    </w:p>
    <w:p w14:paraId="0BA67874" w14:textId="4E8A161A" w:rsidR="00486BF9" w:rsidRPr="00E62DB6" w:rsidRDefault="00201651" w:rsidP="00A47D1A">
      <w:r w:rsidRPr="00201651">
        <w:rPr>
          <w:noProof/>
        </w:rPr>
        <w:lastRenderedPageBreak/>
        <w:drawing>
          <wp:inline distT="0" distB="0" distL="0" distR="0" wp14:anchorId="227ED198" wp14:editId="71D9334A">
            <wp:extent cx="7315200" cy="2851785"/>
            <wp:effectExtent l="0" t="0" r="0" b="571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32BE" w14:textId="48131EF1" w:rsidR="00E62DB6" w:rsidRPr="00E62DB6" w:rsidRDefault="00E62DB6" w:rsidP="00674A0F">
      <w:pPr>
        <w:pStyle w:val="Heading2"/>
      </w:pPr>
    </w:p>
    <w:p w14:paraId="25A7F65C" w14:textId="0742503B" w:rsidR="00CB1D30" w:rsidRDefault="00DB2DF6" w:rsidP="00674A0F">
      <w:pPr>
        <w:pStyle w:val="Heading2"/>
      </w:pPr>
      <w:bookmarkStart w:id="74" w:name="_Toc110001247"/>
      <w:r>
        <w:t xml:space="preserve">5.2 </w:t>
      </w:r>
      <w:r w:rsidR="00636D5D">
        <w:t>A</w:t>
      </w:r>
      <w:r w:rsidR="00CB1D30">
        <w:t>ssign invalid privilege to user</w:t>
      </w:r>
      <w:bookmarkEnd w:id="74"/>
    </w:p>
    <w:p w14:paraId="65A4BF5C" w14:textId="77777777" w:rsidR="00A47D1A" w:rsidRDefault="00A47D1A" w:rsidP="00A47D1A">
      <w:r>
        <w:t>Tested by: Nikola Vuchev</w:t>
      </w:r>
    </w:p>
    <w:p w14:paraId="7C4E18C4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569E382A" w14:textId="716AB704" w:rsidR="00201651" w:rsidRDefault="00A47D1A" w:rsidP="00A47D1A">
      <w:r>
        <w:t xml:space="preserve">Expected result: </w:t>
      </w:r>
      <w:r w:rsidR="00486BF9">
        <w:t>The privilege should not be assigned, and a respective message should be returned.</w:t>
      </w:r>
    </w:p>
    <w:p w14:paraId="1F077BE2" w14:textId="6ADE4709" w:rsidR="00E62DB6" w:rsidRPr="00BC13E7" w:rsidRDefault="00486BF9" w:rsidP="00BC13E7">
      <w:r w:rsidRPr="00486BF9">
        <w:rPr>
          <w:noProof/>
        </w:rPr>
        <w:drawing>
          <wp:inline distT="0" distB="0" distL="0" distR="0" wp14:anchorId="434D20B1" wp14:editId="59721B19">
            <wp:extent cx="6621780" cy="2501265"/>
            <wp:effectExtent l="0" t="0" r="762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1066" cy="25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C880" w14:textId="77777777" w:rsidR="00BC13E7" w:rsidRDefault="00BC13E7" w:rsidP="00674A0F">
      <w:pPr>
        <w:pStyle w:val="Heading2"/>
      </w:pPr>
    </w:p>
    <w:p w14:paraId="2AFA0E78" w14:textId="77777777" w:rsidR="00313F72" w:rsidRDefault="00313F72" w:rsidP="00674A0F">
      <w:pPr>
        <w:pStyle w:val="Heading2"/>
      </w:pPr>
    </w:p>
    <w:p w14:paraId="50A34C28" w14:textId="77777777" w:rsidR="00313F72" w:rsidRDefault="00313F72" w:rsidP="00674A0F">
      <w:pPr>
        <w:pStyle w:val="Heading2"/>
      </w:pPr>
    </w:p>
    <w:p w14:paraId="53081325" w14:textId="77777777" w:rsidR="00313F72" w:rsidRDefault="00313F72" w:rsidP="00674A0F">
      <w:pPr>
        <w:pStyle w:val="Heading2"/>
      </w:pPr>
    </w:p>
    <w:p w14:paraId="43BE0E5B" w14:textId="6C6D8622" w:rsidR="00CB1D30" w:rsidRDefault="00DB2DF6" w:rsidP="00674A0F">
      <w:pPr>
        <w:pStyle w:val="Heading2"/>
      </w:pPr>
      <w:bookmarkStart w:id="75" w:name="_Toc110001248"/>
      <w:r>
        <w:lastRenderedPageBreak/>
        <w:t xml:space="preserve">5.3 </w:t>
      </w:r>
      <w:r w:rsidR="00636D5D">
        <w:t>A</w:t>
      </w:r>
      <w:r w:rsidR="00CB1D30">
        <w:t>ssign privilege to role</w:t>
      </w:r>
      <w:bookmarkEnd w:id="75"/>
    </w:p>
    <w:p w14:paraId="6AA4198C" w14:textId="77777777" w:rsidR="00A47D1A" w:rsidRDefault="00A47D1A" w:rsidP="00A47D1A">
      <w:r>
        <w:t>Tested by: Nikola Vuchev</w:t>
      </w:r>
    </w:p>
    <w:p w14:paraId="3474F4DD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BBC9164" w14:textId="1C69C4A1" w:rsidR="00486BF9" w:rsidRDefault="00A47D1A" w:rsidP="00A47D1A">
      <w:r>
        <w:t xml:space="preserve">Expected result: </w:t>
      </w:r>
      <w:r w:rsidR="00486BF9">
        <w:t>The privilege should be assigned to the role, and a respective message should be returned.</w:t>
      </w:r>
    </w:p>
    <w:p w14:paraId="7F312230" w14:textId="77D35438" w:rsidR="00BC13E7" w:rsidRDefault="00486BF9" w:rsidP="00313F72">
      <w:r w:rsidRPr="00486BF9">
        <w:rPr>
          <w:noProof/>
        </w:rPr>
        <w:drawing>
          <wp:inline distT="0" distB="0" distL="0" distR="0" wp14:anchorId="442FC12D" wp14:editId="1BD6A623">
            <wp:extent cx="6652260" cy="2481580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6095" cy="248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71D0" w14:textId="77777777" w:rsidR="00313F72" w:rsidRDefault="00313F72" w:rsidP="00674A0F">
      <w:pPr>
        <w:pStyle w:val="Heading2"/>
      </w:pPr>
    </w:p>
    <w:p w14:paraId="231FC60F" w14:textId="77777777" w:rsidR="00313F72" w:rsidRDefault="00313F72" w:rsidP="00674A0F">
      <w:pPr>
        <w:pStyle w:val="Heading2"/>
      </w:pPr>
    </w:p>
    <w:p w14:paraId="6D84D4EB" w14:textId="77777777" w:rsidR="00313F72" w:rsidRDefault="00313F72" w:rsidP="00674A0F">
      <w:pPr>
        <w:pStyle w:val="Heading2"/>
      </w:pPr>
    </w:p>
    <w:p w14:paraId="68C2821D" w14:textId="3F8592B7" w:rsidR="00CB1D30" w:rsidRDefault="00DB2DF6" w:rsidP="00674A0F">
      <w:pPr>
        <w:pStyle w:val="Heading2"/>
      </w:pPr>
      <w:bookmarkStart w:id="76" w:name="_Toc110001249"/>
      <w:r>
        <w:t xml:space="preserve">5.4 </w:t>
      </w:r>
      <w:r w:rsidR="00636D5D">
        <w:t>A</w:t>
      </w:r>
      <w:r w:rsidR="00CB1D30">
        <w:t>ssign only privilege to user</w:t>
      </w:r>
      <w:bookmarkEnd w:id="76"/>
    </w:p>
    <w:p w14:paraId="0E2F1746" w14:textId="77777777" w:rsidR="00201651" w:rsidRDefault="00201651" w:rsidP="00201651">
      <w:r>
        <w:t>Tested by: Nikola Vuchev</w:t>
      </w:r>
    </w:p>
    <w:p w14:paraId="3F9C8A7B" w14:textId="77777777" w:rsidR="00201651" w:rsidRPr="00A47D1A" w:rsidRDefault="00201651" w:rsidP="00201651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73797768" w14:textId="77777777" w:rsidR="00201651" w:rsidRDefault="00201651" w:rsidP="00201651">
      <w:r>
        <w:t>Expected result: The privilege should be added to the user’s access and a respective message should be returned.</w:t>
      </w:r>
    </w:p>
    <w:p w14:paraId="15E6D21C" w14:textId="77777777" w:rsidR="00201651" w:rsidRPr="00E62DB6" w:rsidRDefault="00201651" w:rsidP="00201651">
      <w:r w:rsidRPr="00486BF9">
        <w:rPr>
          <w:noProof/>
        </w:rPr>
        <w:drawing>
          <wp:inline distT="0" distB="0" distL="0" distR="0" wp14:anchorId="3E82A2D6" wp14:editId="34ADB759">
            <wp:extent cx="7033260" cy="2593975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40218" cy="25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19DD" w14:textId="5317436E" w:rsidR="00DA0910" w:rsidRPr="00DA0910" w:rsidRDefault="00201651" w:rsidP="00201651">
      <w:r w:rsidRPr="00486BF9">
        <w:rPr>
          <w:noProof/>
        </w:rPr>
        <w:lastRenderedPageBreak/>
        <w:drawing>
          <wp:inline distT="0" distB="0" distL="0" distR="0" wp14:anchorId="075F8F60" wp14:editId="780C18A2">
            <wp:extent cx="6949440" cy="4027805"/>
            <wp:effectExtent l="0" t="0" r="3810" b="0"/>
            <wp:docPr id="48" name="Picture 4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55572" cy="403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8479" w14:textId="2BF9DCB9" w:rsidR="00CB1D30" w:rsidRDefault="00DB2DF6" w:rsidP="00674A0F">
      <w:pPr>
        <w:pStyle w:val="Heading2"/>
      </w:pPr>
      <w:bookmarkStart w:id="77" w:name="_Toc110001250"/>
      <w:r>
        <w:t xml:space="preserve">5.5 </w:t>
      </w:r>
      <w:r w:rsidR="00636D5D">
        <w:t>A</w:t>
      </w:r>
      <w:r w:rsidR="00CB1D30">
        <w:t>ssign only privilege to ROLE</w:t>
      </w:r>
      <w:bookmarkEnd w:id="77"/>
    </w:p>
    <w:p w14:paraId="3766B4C8" w14:textId="77777777" w:rsidR="00A47D1A" w:rsidRDefault="00A47D1A" w:rsidP="00A47D1A">
      <w:r>
        <w:t>Tested by: Nikola Vuchev</w:t>
      </w:r>
    </w:p>
    <w:p w14:paraId="7A3221BD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70453BA1" w14:textId="47533B11" w:rsidR="00A47D1A" w:rsidRDefault="00A47D1A" w:rsidP="00A47D1A">
      <w:r>
        <w:t xml:space="preserve">Expected result: </w:t>
      </w:r>
      <w:r w:rsidR="00201651">
        <w:t>The privilege should not be assigned, and a respective message should be returned.</w:t>
      </w:r>
    </w:p>
    <w:p w14:paraId="2FE5B54F" w14:textId="74F3D0ED" w:rsidR="00191B7D" w:rsidRDefault="00191B7D" w:rsidP="00191B7D">
      <w:r>
        <w:t>Comment:  We can’t assign ONLY privileges to roles</w:t>
      </w:r>
    </w:p>
    <w:p w14:paraId="5F0DCFB1" w14:textId="77777777" w:rsidR="00191B7D" w:rsidRDefault="00191B7D" w:rsidP="00A47D1A"/>
    <w:p w14:paraId="04812600" w14:textId="1E8219E1" w:rsidR="00201651" w:rsidRPr="00E62DB6" w:rsidRDefault="00201651" w:rsidP="00A47D1A">
      <w:r w:rsidRPr="00201651">
        <w:rPr>
          <w:noProof/>
        </w:rPr>
        <w:drawing>
          <wp:inline distT="0" distB="0" distL="0" distR="0" wp14:anchorId="00278B62" wp14:editId="72993346">
            <wp:extent cx="6804660" cy="242760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6374" cy="24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8C3D" w14:textId="77777777" w:rsidR="00DA0910" w:rsidRPr="00DA0910" w:rsidRDefault="00DA0910" w:rsidP="00DA0910"/>
    <w:p w14:paraId="71CDEB90" w14:textId="77777777" w:rsidR="00BC13E7" w:rsidRDefault="00BC13E7" w:rsidP="00674A0F">
      <w:pPr>
        <w:pStyle w:val="Heading2"/>
      </w:pPr>
    </w:p>
    <w:p w14:paraId="375258FE" w14:textId="0F1CDDD9" w:rsidR="00CB1D30" w:rsidRDefault="00DB2DF6" w:rsidP="00674A0F">
      <w:pPr>
        <w:pStyle w:val="Heading2"/>
      </w:pPr>
      <w:bookmarkStart w:id="78" w:name="_Toc110001251"/>
      <w:r>
        <w:lastRenderedPageBreak/>
        <w:t xml:space="preserve">5.6 </w:t>
      </w:r>
      <w:r w:rsidR="00636D5D">
        <w:t>A</w:t>
      </w:r>
      <w:r w:rsidR="00CB1D30">
        <w:t>ssign role to role</w:t>
      </w:r>
      <w:bookmarkEnd w:id="78"/>
    </w:p>
    <w:p w14:paraId="2B0D85F4" w14:textId="77777777" w:rsidR="00A47D1A" w:rsidRDefault="00A47D1A" w:rsidP="00A47D1A">
      <w:r>
        <w:t>Tested by: Nikola Vuchev</w:t>
      </w:r>
    </w:p>
    <w:p w14:paraId="40D89BDC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35CFF00" w14:textId="112D5A1F" w:rsidR="00191B7D" w:rsidRDefault="00674A0F" w:rsidP="00DA0910">
      <w:r>
        <w:t>Expected result: The role with all its access should be assigned to the role and a respective message should be returned</w:t>
      </w:r>
      <w:r w:rsidR="00564AF5">
        <w:t>.</w:t>
      </w:r>
    </w:p>
    <w:p w14:paraId="0E6864B1" w14:textId="299CB65F" w:rsidR="00564AF5" w:rsidRDefault="00564AF5" w:rsidP="00DA0910">
      <w:r w:rsidRPr="00564AF5">
        <w:rPr>
          <w:noProof/>
        </w:rPr>
        <w:drawing>
          <wp:inline distT="0" distB="0" distL="0" distR="0" wp14:anchorId="181DD718" wp14:editId="4ACD81EC">
            <wp:extent cx="6337442" cy="2461260"/>
            <wp:effectExtent l="0" t="0" r="635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7904" cy="246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2F41" w14:textId="52886C93" w:rsidR="00564AF5" w:rsidRPr="00DA0910" w:rsidRDefault="00564AF5" w:rsidP="00DA0910">
      <w:r w:rsidRPr="00564AF5">
        <w:rPr>
          <w:noProof/>
        </w:rPr>
        <w:drawing>
          <wp:inline distT="0" distB="0" distL="0" distR="0" wp14:anchorId="56BA240F" wp14:editId="765B4194">
            <wp:extent cx="6337300" cy="2578735"/>
            <wp:effectExtent l="0" t="0" r="635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5543" cy="258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F47D" w14:textId="77777777" w:rsidR="00BC13E7" w:rsidRDefault="00BC13E7" w:rsidP="00674A0F">
      <w:pPr>
        <w:pStyle w:val="Heading2"/>
      </w:pPr>
    </w:p>
    <w:p w14:paraId="3335B439" w14:textId="77777777" w:rsidR="00BC13E7" w:rsidRDefault="00BC13E7" w:rsidP="00674A0F">
      <w:pPr>
        <w:pStyle w:val="Heading2"/>
      </w:pPr>
    </w:p>
    <w:p w14:paraId="4568D90F" w14:textId="77777777" w:rsidR="00BC13E7" w:rsidRDefault="00BC13E7" w:rsidP="00674A0F">
      <w:pPr>
        <w:pStyle w:val="Heading2"/>
      </w:pPr>
    </w:p>
    <w:p w14:paraId="5D18EF14" w14:textId="3BDD2848" w:rsidR="00CB1D30" w:rsidRDefault="00DB2DF6" w:rsidP="00674A0F">
      <w:pPr>
        <w:pStyle w:val="Heading2"/>
      </w:pPr>
      <w:bookmarkStart w:id="79" w:name="_Toc110001252"/>
      <w:r>
        <w:t xml:space="preserve">5.7 </w:t>
      </w:r>
      <w:r w:rsidR="00636D5D">
        <w:t>A</w:t>
      </w:r>
      <w:r w:rsidR="00CB1D30">
        <w:t xml:space="preserve">ssign role to </w:t>
      </w:r>
      <w:r w:rsidR="00201651">
        <w:t>User</w:t>
      </w:r>
      <w:bookmarkEnd w:id="79"/>
    </w:p>
    <w:p w14:paraId="5FB78F5B" w14:textId="77777777" w:rsidR="00A47D1A" w:rsidRDefault="00A47D1A" w:rsidP="00A47D1A">
      <w:r>
        <w:t>Tested by: Nikola Vuchev</w:t>
      </w:r>
    </w:p>
    <w:p w14:paraId="20038614" w14:textId="7246ACE4" w:rsid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2823851" w14:textId="43C59AAD" w:rsidR="005B3A05" w:rsidRDefault="005B3A05" w:rsidP="005B3A05">
      <w:r>
        <w:t xml:space="preserve">Expected result: </w:t>
      </w:r>
      <w:r w:rsidR="00674A0F">
        <w:t>The role with all its access should be assigned to the user and a respective message should be returned</w:t>
      </w:r>
      <w:r w:rsidR="00BC4207">
        <w:t>.</w:t>
      </w:r>
    </w:p>
    <w:p w14:paraId="0ECBB984" w14:textId="06458DB3" w:rsidR="00BC4207" w:rsidRDefault="00BC4207" w:rsidP="005B3A05">
      <w:r w:rsidRPr="00BC4207">
        <w:rPr>
          <w:noProof/>
        </w:rPr>
        <w:lastRenderedPageBreak/>
        <w:drawing>
          <wp:inline distT="0" distB="0" distL="0" distR="0" wp14:anchorId="10E52C6D" wp14:editId="0FAD4BE7">
            <wp:extent cx="6141720" cy="2396977"/>
            <wp:effectExtent l="0" t="0" r="0" b="381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5003" cy="24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C905" w14:textId="7E000CE0" w:rsidR="00BC4207" w:rsidRPr="00E62DB6" w:rsidRDefault="00BC4207" w:rsidP="005B3A05">
      <w:r w:rsidRPr="00BC4207">
        <w:rPr>
          <w:noProof/>
        </w:rPr>
        <w:drawing>
          <wp:inline distT="0" distB="0" distL="0" distR="0" wp14:anchorId="62FADF0A" wp14:editId="526D2BF8">
            <wp:extent cx="6111240" cy="3778147"/>
            <wp:effectExtent l="0" t="0" r="3810" b="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436" cy="378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9778" w14:textId="77777777" w:rsidR="00DA0910" w:rsidRPr="00DA0910" w:rsidRDefault="00DA0910" w:rsidP="00DA0910"/>
    <w:p w14:paraId="7A5E8F3C" w14:textId="77777777" w:rsidR="00BC13E7" w:rsidRDefault="00BC13E7" w:rsidP="00674A0F">
      <w:pPr>
        <w:pStyle w:val="Heading2"/>
      </w:pPr>
    </w:p>
    <w:p w14:paraId="49AC48E3" w14:textId="77777777" w:rsidR="00BC13E7" w:rsidRDefault="00BC13E7" w:rsidP="00674A0F">
      <w:pPr>
        <w:pStyle w:val="Heading2"/>
      </w:pPr>
    </w:p>
    <w:p w14:paraId="343A3095" w14:textId="77777777" w:rsidR="00BC13E7" w:rsidRDefault="00BC13E7" w:rsidP="00674A0F">
      <w:pPr>
        <w:pStyle w:val="Heading2"/>
      </w:pPr>
    </w:p>
    <w:p w14:paraId="4CA47ADB" w14:textId="10EB5BBB" w:rsidR="00CB1D30" w:rsidRDefault="00DB2DF6" w:rsidP="00674A0F">
      <w:pPr>
        <w:pStyle w:val="Heading2"/>
      </w:pPr>
      <w:bookmarkStart w:id="80" w:name="_Toc110001253"/>
      <w:r>
        <w:t xml:space="preserve">5.8 </w:t>
      </w:r>
      <w:r w:rsidR="00636D5D">
        <w:t>A</w:t>
      </w:r>
      <w:r w:rsidR="00CB1D30">
        <w:t>ssign date with invalid date format</w:t>
      </w:r>
      <w:bookmarkEnd w:id="80"/>
    </w:p>
    <w:p w14:paraId="7E28A618" w14:textId="77777777" w:rsidR="00A47D1A" w:rsidRDefault="00A47D1A" w:rsidP="00A47D1A">
      <w:r>
        <w:t>Tested by: Nikola Vuchev</w:t>
      </w:r>
    </w:p>
    <w:p w14:paraId="7878D71C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1832B725" w14:textId="51FDD18F" w:rsidR="00674A0F" w:rsidRDefault="00674A0F" w:rsidP="00674A0F">
      <w:r>
        <w:t>Expected result: Nothing should happen, and a respective message should be returned</w:t>
      </w:r>
      <w:r w:rsidR="00BC4207">
        <w:t>.</w:t>
      </w:r>
    </w:p>
    <w:p w14:paraId="115D413B" w14:textId="18656E98" w:rsidR="00BC4207" w:rsidRPr="00E62DB6" w:rsidRDefault="00BC4207" w:rsidP="00674A0F">
      <w:r w:rsidRPr="00BC4207">
        <w:rPr>
          <w:noProof/>
        </w:rPr>
        <w:lastRenderedPageBreak/>
        <w:drawing>
          <wp:inline distT="0" distB="0" distL="0" distR="0" wp14:anchorId="06506FB9" wp14:editId="13C64819">
            <wp:extent cx="6088380" cy="2344449"/>
            <wp:effectExtent l="0" t="0" r="762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91826" cy="23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7FAA" w14:textId="77777777" w:rsidR="00DA0910" w:rsidRPr="00DA0910" w:rsidRDefault="00DA0910" w:rsidP="00DA0910"/>
    <w:p w14:paraId="40D528C4" w14:textId="4AA8A4EF" w:rsidR="00CB1D30" w:rsidRDefault="00DB2DF6" w:rsidP="00674A0F">
      <w:pPr>
        <w:pStyle w:val="Heading2"/>
      </w:pPr>
      <w:bookmarkStart w:id="81" w:name="_Toc110001254"/>
      <w:r>
        <w:t xml:space="preserve">5.9 </w:t>
      </w:r>
      <w:r w:rsidR="00636D5D">
        <w:t>A</w:t>
      </w:r>
      <w:r w:rsidR="00CB1D30">
        <w:t>ssign overlapping date</w:t>
      </w:r>
      <w:bookmarkEnd w:id="81"/>
    </w:p>
    <w:p w14:paraId="3148D151" w14:textId="77777777" w:rsidR="00A47D1A" w:rsidRDefault="00A47D1A" w:rsidP="00A47D1A">
      <w:r>
        <w:t>Tested by: Nikola Vuchev</w:t>
      </w:r>
    </w:p>
    <w:p w14:paraId="5192E34C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4985419B" w14:textId="053CB656" w:rsidR="00674A0F" w:rsidRDefault="00674A0F" w:rsidP="00674A0F">
      <w:r>
        <w:t>Expected result: Nothing should happen, and a respective message should be returned</w:t>
      </w:r>
      <w:r w:rsidR="00BC4207">
        <w:t>.</w:t>
      </w:r>
    </w:p>
    <w:p w14:paraId="052BC116" w14:textId="6FA74E98" w:rsidR="00BC4207" w:rsidRPr="00E62DB6" w:rsidRDefault="00BC4207" w:rsidP="00674A0F">
      <w:r w:rsidRPr="00BC4207">
        <w:rPr>
          <w:noProof/>
        </w:rPr>
        <w:drawing>
          <wp:inline distT="0" distB="0" distL="0" distR="0" wp14:anchorId="007F1D47" wp14:editId="53E7BBAF">
            <wp:extent cx="6118860" cy="2395491"/>
            <wp:effectExtent l="0" t="0" r="0" b="508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7277" cy="23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35E3" w14:textId="77777777" w:rsidR="00DA0910" w:rsidRPr="00DA0910" w:rsidRDefault="00DA0910" w:rsidP="00DA0910"/>
    <w:p w14:paraId="76204C43" w14:textId="77777777" w:rsidR="00BC13E7" w:rsidRDefault="00BC13E7" w:rsidP="0037772E">
      <w:pPr>
        <w:pStyle w:val="Heading2"/>
      </w:pPr>
    </w:p>
    <w:p w14:paraId="2AB5E5C3" w14:textId="77777777" w:rsidR="00BC13E7" w:rsidRDefault="00BC13E7" w:rsidP="0037772E">
      <w:pPr>
        <w:pStyle w:val="Heading2"/>
      </w:pPr>
    </w:p>
    <w:p w14:paraId="57CF225C" w14:textId="2B0302A0" w:rsidR="0037772E" w:rsidRDefault="00DB2DF6" w:rsidP="0037772E">
      <w:pPr>
        <w:pStyle w:val="Heading2"/>
      </w:pPr>
      <w:bookmarkStart w:id="82" w:name="_Toc110001255"/>
      <w:r>
        <w:t xml:space="preserve">5.10 </w:t>
      </w:r>
      <w:r w:rsidR="00636D5D">
        <w:t>A</w:t>
      </w:r>
      <w:r w:rsidR="0037772E">
        <w:t>ssign Deleted Access</w:t>
      </w:r>
      <w:bookmarkEnd w:id="82"/>
    </w:p>
    <w:p w14:paraId="664A386E" w14:textId="77777777" w:rsidR="00A47D1A" w:rsidRDefault="00A47D1A" w:rsidP="00A47D1A">
      <w:r>
        <w:t>Tested by: Nikola Vuchev</w:t>
      </w:r>
    </w:p>
    <w:p w14:paraId="4863CC12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7CE07213" w14:textId="436BA84A" w:rsidR="00674A0F" w:rsidRDefault="00674A0F" w:rsidP="00674A0F">
      <w:r>
        <w:t>Expected result: Nothing should happen, and a respective message should be returned</w:t>
      </w:r>
      <w:r w:rsidR="00BC4207">
        <w:t>.</w:t>
      </w:r>
    </w:p>
    <w:p w14:paraId="1423E625" w14:textId="37D8AAE9" w:rsidR="00BC4207" w:rsidRPr="00E62DB6" w:rsidRDefault="00BC4207" w:rsidP="00674A0F">
      <w:r w:rsidRPr="00BC4207">
        <w:rPr>
          <w:noProof/>
        </w:rPr>
        <w:lastRenderedPageBreak/>
        <w:drawing>
          <wp:inline distT="0" distB="0" distL="0" distR="0" wp14:anchorId="0E21891C" wp14:editId="6A599C90">
            <wp:extent cx="6431280" cy="2478723"/>
            <wp:effectExtent l="0" t="0" r="762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39688" cy="24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18C3" w14:textId="77777777" w:rsidR="00DA0910" w:rsidRPr="00DA0910" w:rsidRDefault="00DA0910" w:rsidP="00DA0910"/>
    <w:p w14:paraId="492E5494" w14:textId="77777777" w:rsidR="00BC13E7" w:rsidRDefault="00BC13E7" w:rsidP="00A177FA">
      <w:pPr>
        <w:pStyle w:val="Heading1"/>
      </w:pPr>
    </w:p>
    <w:p w14:paraId="7FF52359" w14:textId="77777777" w:rsidR="00BC13E7" w:rsidRDefault="00BC13E7" w:rsidP="00A177FA">
      <w:pPr>
        <w:pStyle w:val="Heading1"/>
      </w:pPr>
    </w:p>
    <w:p w14:paraId="69C38997" w14:textId="77777777" w:rsidR="00BC13E7" w:rsidRDefault="00BC13E7" w:rsidP="00A177FA">
      <w:pPr>
        <w:pStyle w:val="Heading1"/>
      </w:pPr>
    </w:p>
    <w:p w14:paraId="214F4BE4" w14:textId="66AD5D16" w:rsidR="00A177FA" w:rsidRDefault="00DB2DF6" w:rsidP="00A177FA">
      <w:pPr>
        <w:pStyle w:val="Heading1"/>
      </w:pPr>
      <w:bookmarkStart w:id="83" w:name="_Toc110001256"/>
      <w:r>
        <w:t>6.</w:t>
      </w:r>
      <w:r w:rsidR="00A177FA">
        <w:t>Modify Access</w:t>
      </w:r>
      <w:bookmarkEnd w:id="83"/>
    </w:p>
    <w:p w14:paraId="151DD6C6" w14:textId="69B66D72" w:rsidR="00A13FFA" w:rsidRDefault="00DB2DF6" w:rsidP="00A13FFA">
      <w:pPr>
        <w:pStyle w:val="Heading2"/>
      </w:pPr>
      <w:bookmarkStart w:id="84" w:name="_Toc110001257"/>
      <w:r>
        <w:t xml:space="preserve">6.1 </w:t>
      </w:r>
      <w:r w:rsidR="0037772E">
        <w:t>Modify Privilege Access</w:t>
      </w:r>
      <w:bookmarkEnd w:id="84"/>
    </w:p>
    <w:p w14:paraId="777A77A8" w14:textId="77777777" w:rsidR="00A47D1A" w:rsidRDefault="00A47D1A" w:rsidP="00A47D1A">
      <w:r>
        <w:t>Tested by: Nikola Vuchev</w:t>
      </w:r>
    </w:p>
    <w:p w14:paraId="304D5A86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2968F23" w14:textId="5044EB23" w:rsidR="00A47D1A" w:rsidRDefault="00A47D1A" w:rsidP="00A47D1A">
      <w:r>
        <w:t xml:space="preserve">Expected result: </w:t>
      </w:r>
      <w:r w:rsidR="00674A0F">
        <w:t xml:space="preserve">The privileges validity should be </w:t>
      </w:r>
      <w:r w:rsidR="00BC4207">
        <w:t>updated,</w:t>
      </w:r>
      <w:r w:rsidR="00674A0F">
        <w:t xml:space="preserve"> and a respective message should be returned</w:t>
      </w:r>
      <w:r w:rsidR="00D47D4F">
        <w:t>.</w:t>
      </w:r>
    </w:p>
    <w:p w14:paraId="7EFD851D" w14:textId="1E551DD7" w:rsidR="00D47D4F" w:rsidRPr="00E62DB6" w:rsidRDefault="00D47D4F" w:rsidP="00A47D1A">
      <w:r w:rsidRPr="00D47D4F">
        <w:rPr>
          <w:noProof/>
        </w:rPr>
        <w:drawing>
          <wp:inline distT="0" distB="0" distL="0" distR="0" wp14:anchorId="426684D7" wp14:editId="0A80FD4F">
            <wp:extent cx="6772350" cy="2598420"/>
            <wp:effectExtent l="0" t="0" r="9525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80864" cy="26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D51E" w14:textId="77777777" w:rsidR="00DA0910" w:rsidRPr="00DA0910" w:rsidRDefault="00DA0910" w:rsidP="00DA0910">
      <w:pPr>
        <w:rPr>
          <w:lang w:val="bg-BG"/>
        </w:rPr>
      </w:pPr>
    </w:p>
    <w:p w14:paraId="153370E2" w14:textId="7EFFF6CE" w:rsidR="0037772E" w:rsidRDefault="00DB2DF6" w:rsidP="0037772E">
      <w:pPr>
        <w:pStyle w:val="Heading2"/>
      </w:pPr>
      <w:bookmarkStart w:id="85" w:name="_Toc110001258"/>
      <w:r>
        <w:t xml:space="preserve">6.2 </w:t>
      </w:r>
      <w:r w:rsidR="0037772E" w:rsidRPr="004363CA">
        <w:t>Modify Role Access</w:t>
      </w:r>
      <w:bookmarkEnd w:id="85"/>
    </w:p>
    <w:p w14:paraId="04FDFDFF" w14:textId="77777777" w:rsidR="00A47D1A" w:rsidRDefault="00A47D1A" w:rsidP="00A47D1A">
      <w:r>
        <w:t>Tested by: Nikola Vuchev</w:t>
      </w:r>
    </w:p>
    <w:p w14:paraId="1F05CFAB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CFC9728" w14:textId="11827A4C" w:rsidR="00A47D1A" w:rsidRDefault="00A47D1A" w:rsidP="00A47D1A">
      <w:r>
        <w:t xml:space="preserve">Expected result: </w:t>
      </w:r>
      <w:r w:rsidR="00674A0F">
        <w:t xml:space="preserve">The roles validity and all its access should be updated </w:t>
      </w:r>
      <w:proofErr w:type="spellStart"/>
      <w:r w:rsidR="00674A0F">
        <w:t>aswell</w:t>
      </w:r>
      <w:proofErr w:type="spellEnd"/>
      <w:r w:rsidR="00674A0F">
        <w:t xml:space="preserve"> and a respective message should be returned.</w:t>
      </w:r>
    </w:p>
    <w:p w14:paraId="559A6ABC" w14:textId="783E46E0" w:rsidR="00D47D4F" w:rsidRPr="00E62DB6" w:rsidRDefault="00D47D4F" w:rsidP="00A47D1A">
      <w:r w:rsidRPr="00D47D4F">
        <w:rPr>
          <w:noProof/>
        </w:rPr>
        <w:drawing>
          <wp:inline distT="0" distB="0" distL="0" distR="0" wp14:anchorId="0831ED00" wp14:editId="261D2433">
            <wp:extent cx="6545580" cy="2521639"/>
            <wp:effectExtent l="0" t="0" r="762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9941" cy="25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EC4D" w14:textId="77777777" w:rsidR="00DA0910" w:rsidRPr="00DA0910" w:rsidRDefault="00DA0910" w:rsidP="00DA0910"/>
    <w:p w14:paraId="4841FAA2" w14:textId="20AE6F58" w:rsidR="0037772E" w:rsidRDefault="00DB2DF6" w:rsidP="0037772E">
      <w:pPr>
        <w:pStyle w:val="Heading2"/>
      </w:pPr>
      <w:bookmarkStart w:id="86" w:name="_Toc110001259"/>
      <w:r>
        <w:t xml:space="preserve">6.3 </w:t>
      </w:r>
      <w:r w:rsidR="0037772E">
        <w:t>Modify Invalid Date</w:t>
      </w:r>
      <w:bookmarkEnd w:id="86"/>
    </w:p>
    <w:p w14:paraId="413FB0AC" w14:textId="77777777" w:rsidR="00A47D1A" w:rsidRDefault="00A47D1A" w:rsidP="00A47D1A">
      <w:r>
        <w:t>Tested by: Nikola Vuchev</w:t>
      </w:r>
    </w:p>
    <w:p w14:paraId="436999D7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F0AEEAD" w14:textId="45F2D1A2" w:rsidR="00674A0F" w:rsidRDefault="00674A0F" w:rsidP="00674A0F">
      <w:r>
        <w:t>Expected result: Nothing should happen, and a respective message should be returned</w:t>
      </w:r>
      <w:r w:rsidR="00D47D4F">
        <w:t>.</w:t>
      </w:r>
    </w:p>
    <w:p w14:paraId="0F611D94" w14:textId="470370E3" w:rsidR="00D47D4F" w:rsidRPr="00E62DB6" w:rsidRDefault="00D47D4F" w:rsidP="00674A0F">
      <w:r w:rsidRPr="00D47D4F">
        <w:rPr>
          <w:noProof/>
        </w:rPr>
        <w:drawing>
          <wp:inline distT="0" distB="0" distL="0" distR="0" wp14:anchorId="6A0EA0BC" wp14:editId="6336192E">
            <wp:extent cx="6316980" cy="2448926"/>
            <wp:effectExtent l="0" t="0" r="7620" b="889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27599" cy="24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AAFA" w14:textId="77777777" w:rsidR="00DA0910" w:rsidRPr="00DA0910" w:rsidRDefault="00DA0910" w:rsidP="00DA0910"/>
    <w:p w14:paraId="6BCF4EB7" w14:textId="23DC5B13" w:rsidR="0037772E" w:rsidRDefault="00DB2DF6" w:rsidP="0037772E">
      <w:pPr>
        <w:pStyle w:val="Heading2"/>
      </w:pPr>
      <w:bookmarkStart w:id="87" w:name="_Toc110001260"/>
      <w:r>
        <w:lastRenderedPageBreak/>
        <w:t xml:space="preserve">6.4 </w:t>
      </w:r>
      <w:r w:rsidR="0037772E" w:rsidRPr="004656D4">
        <w:t>Modify Deleted Access</w:t>
      </w:r>
      <w:bookmarkEnd w:id="87"/>
    </w:p>
    <w:p w14:paraId="351FAD28" w14:textId="77777777" w:rsidR="00A47D1A" w:rsidRDefault="00A47D1A" w:rsidP="00A47D1A">
      <w:r>
        <w:t>Tested by: Nikola Vuchev</w:t>
      </w:r>
    </w:p>
    <w:p w14:paraId="1B42AEFA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683F5F52" w14:textId="71759667" w:rsidR="00A47D1A" w:rsidRDefault="00A47D1A" w:rsidP="00A47D1A">
      <w:r>
        <w:t xml:space="preserve">Expected result: </w:t>
      </w:r>
      <w:r w:rsidR="00F15788">
        <w:t xml:space="preserve">Nothing should </w:t>
      </w:r>
      <w:r w:rsidR="00674A0F">
        <w:t>happen,</w:t>
      </w:r>
      <w:r w:rsidR="00F15788">
        <w:t xml:space="preserve"> and a respective message should be returned</w:t>
      </w:r>
      <w:r w:rsidR="00D47D4F">
        <w:t>.</w:t>
      </w:r>
    </w:p>
    <w:p w14:paraId="4717E0F5" w14:textId="68C212DF" w:rsidR="00D47D4F" w:rsidRPr="00E62DB6" w:rsidRDefault="00D47D4F" w:rsidP="00A47D1A">
      <w:r w:rsidRPr="00D47D4F">
        <w:rPr>
          <w:noProof/>
        </w:rPr>
        <w:drawing>
          <wp:inline distT="0" distB="0" distL="0" distR="0" wp14:anchorId="785ADECF" wp14:editId="3B61A877">
            <wp:extent cx="6141720" cy="2366055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47124" cy="2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BF03" w14:textId="77777777" w:rsidR="00DA0910" w:rsidRPr="00DA0910" w:rsidRDefault="00DA0910" w:rsidP="00DA0910"/>
    <w:p w14:paraId="1A138338" w14:textId="7C25D99D" w:rsidR="00A177FA" w:rsidRDefault="00DB2DF6" w:rsidP="00A177FA">
      <w:pPr>
        <w:pStyle w:val="Heading1"/>
      </w:pPr>
      <w:bookmarkStart w:id="88" w:name="_Toc110001261"/>
      <w:r>
        <w:t>7.</w:t>
      </w:r>
      <w:r w:rsidR="00A177FA">
        <w:t>Remove Access</w:t>
      </w:r>
      <w:bookmarkEnd w:id="88"/>
    </w:p>
    <w:p w14:paraId="475342B7" w14:textId="42D661E8" w:rsidR="00996A30" w:rsidRDefault="00DB2DF6" w:rsidP="00996A30">
      <w:pPr>
        <w:pStyle w:val="Heading2"/>
      </w:pPr>
      <w:bookmarkStart w:id="89" w:name="_Toc110001262"/>
      <w:r>
        <w:t xml:space="preserve">7.1 </w:t>
      </w:r>
      <w:r w:rsidR="00101198">
        <w:t>Remove Privilege</w:t>
      </w:r>
      <w:bookmarkEnd w:id="89"/>
    </w:p>
    <w:p w14:paraId="6238B6F6" w14:textId="77777777" w:rsidR="00A47D1A" w:rsidRDefault="00A47D1A" w:rsidP="00A47D1A">
      <w:r>
        <w:t>Tested by: Nikola Vuchev</w:t>
      </w:r>
    </w:p>
    <w:p w14:paraId="34CFE3F8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6696A73" w14:textId="1318F746" w:rsidR="00A47D1A" w:rsidRDefault="00A47D1A" w:rsidP="00A47D1A">
      <w:r>
        <w:t xml:space="preserve">Expected result: </w:t>
      </w:r>
      <w:r w:rsidR="00F15788">
        <w:t xml:space="preserve">The privilege should be removed from the </w:t>
      </w:r>
      <w:r w:rsidR="00BC4207">
        <w:t>user’s</w:t>
      </w:r>
      <w:r w:rsidR="00F15788">
        <w:t xml:space="preserve"> access and a respective message should be returned</w:t>
      </w:r>
      <w:r w:rsidR="00D47D4F">
        <w:t>.</w:t>
      </w:r>
    </w:p>
    <w:p w14:paraId="3FD2F6D8" w14:textId="7BDBA38C" w:rsidR="00BA6774" w:rsidRDefault="00BA6774" w:rsidP="00A47D1A">
      <w:r w:rsidRPr="00BA6774">
        <w:rPr>
          <w:noProof/>
        </w:rPr>
        <w:drawing>
          <wp:inline distT="0" distB="0" distL="0" distR="0" wp14:anchorId="407FE25E" wp14:editId="7E93817D">
            <wp:extent cx="5852160" cy="2727960"/>
            <wp:effectExtent l="0" t="0" r="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5953" cy="27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3DE7" w14:textId="61D3E1DF" w:rsidR="00BA6774" w:rsidRPr="00E62DB6" w:rsidRDefault="00BA6774" w:rsidP="00A47D1A">
      <w:r w:rsidRPr="00BA6774">
        <w:rPr>
          <w:noProof/>
        </w:rPr>
        <w:lastRenderedPageBreak/>
        <w:drawing>
          <wp:inline distT="0" distB="0" distL="0" distR="0" wp14:anchorId="188D0E24" wp14:editId="248806B0">
            <wp:extent cx="6530396" cy="4015740"/>
            <wp:effectExtent l="0" t="0" r="3810" b="3810"/>
            <wp:docPr id="72" name="Picture 7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2355" cy="40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6B79" w14:textId="77777777" w:rsidR="00DA0910" w:rsidRPr="00DA0910" w:rsidRDefault="00DA0910" w:rsidP="00DA0910"/>
    <w:p w14:paraId="6C0B0006" w14:textId="164C7F4D" w:rsidR="00101198" w:rsidRDefault="00DB2DF6" w:rsidP="00101198">
      <w:pPr>
        <w:pStyle w:val="Heading2"/>
      </w:pPr>
      <w:bookmarkStart w:id="90" w:name="_Toc110001263"/>
      <w:r>
        <w:t xml:space="preserve">7.2 </w:t>
      </w:r>
      <w:r w:rsidR="00101198">
        <w:t>Remove ONLY Privilege</w:t>
      </w:r>
      <w:bookmarkEnd w:id="90"/>
    </w:p>
    <w:p w14:paraId="352590F3" w14:textId="77777777" w:rsidR="00A47D1A" w:rsidRDefault="00A47D1A" w:rsidP="00A47D1A">
      <w:r>
        <w:t>Tested by: Nikola Vuchev</w:t>
      </w:r>
    </w:p>
    <w:p w14:paraId="7D368594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FAF6DA9" w14:textId="5B35C759" w:rsidR="00A47D1A" w:rsidRDefault="00A47D1A" w:rsidP="00A47D1A">
      <w:r>
        <w:t xml:space="preserve">Expected result: </w:t>
      </w:r>
      <w:r w:rsidR="00F15788">
        <w:t xml:space="preserve">The ONLY privilege with all other privileges from the same system should be removed </w:t>
      </w:r>
      <w:proofErr w:type="spellStart"/>
      <w:r w:rsidR="00F15788">
        <w:t>aswell</w:t>
      </w:r>
      <w:proofErr w:type="spellEnd"/>
      <w:r w:rsidR="00F15788">
        <w:t xml:space="preserve"> and a respective message should be returned</w:t>
      </w:r>
      <w:r w:rsidR="00BA6774">
        <w:t>.</w:t>
      </w:r>
    </w:p>
    <w:p w14:paraId="392D9ACB" w14:textId="323DF7CE" w:rsidR="00BA6774" w:rsidRPr="00E62DB6" w:rsidRDefault="00BA6774" w:rsidP="00A47D1A">
      <w:r w:rsidRPr="00BA6774">
        <w:rPr>
          <w:noProof/>
        </w:rPr>
        <w:drawing>
          <wp:inline distT="0" distB="0" distL="0" distR="0" wp14:anchorId="0E585FE6" wp14:editId="3CA20C01">
            <wp:extent cx="7135063" cy="3345180"/>
            <wp:effectExtent l="0" t="0" r="8890" b="762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51375" cy="33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C3B9" w14:textId="64E67995" w:rsidR="00DA0910" w:rsidRPr="00DA0910" w:rsidRDefault="00BA6774" w:rsidP="00DA0910">
      <w:r w:rsidRPr="00BA6774">
        <w:rPr>
          <w:noProof/>
        </w:rPr>
        <w:lastRenderedPageBreak/>
        <w:drawing>
          <wp:inline distT="0" distB="0" distL="0" distR="0" wp14:anchorId="78D334A6" wp14:editId="142835BB">
            <wp:extent cx="6926580" cy="3164461"/>
            <wp:effectExtent l="0" t="0" r="762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29516" cy="316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045" w14:textId="77777777" w:rsidR="00BC13E7" w:rsidRDefault="00BC13E7" w:rsidP="00101198">
      <w:pPr>
        <w:pStyle w:val="Heading2"/>
      </w:pPr>
    </w:p>
    <w:p w14:paraId="0196FA94" w14:textId="77777777" w:rsidR="00BC13E7" w:rsidRDefault="00BC13E7" w:rsidP="00101198">
      <w:pPr>
        <w:pStyle w:val="Heading2"/>
      </w:pPr>
    </w:p>
    <w:p w14:paraId="5D9801F9" w14:textId="77777777" w:rsidR="00BC13E7" w:rsidRDefault="00BC13E7" w:rsidP="00101198">
      <w:pPr>
        <w:pStyle w:val="Heading2"/>
      </w:pPr>
    </w:p>
    <w:p w14:paraId="7A603FA8" w14:textId="21B4F443" w:rsidR="00101198" w:rsidRDefault="00DB2DF6" w:rsidP="00101198">
      <w:pPr>
        <w:pStyle w:val="Heading2"/>
      </w:pPr>
      <w:bookmarkStart w:id="91" w:name="_Toc110001264"/>
      <w:r>
        <w:t xml:space="preserve">7.3 </w:t>
      </w:r>
      <w:r w:rsidR="00101198">
        <w:t>Remove Role</w:t>
      </w:r>
      <w:bookmarkEnd w:id="91"/>
    </w:p>
    <w:p w14:paraId="780EBFA3" w14:textId="77777777" w:rsidR="00A47D1A" w:rsidRDefault="00A47D1A" w:rsidP="00A47D1A">
      <w:r>
        <w:t>Tested by: Nikola Vuchev</w:t>
      </w:r>
    </w:p>
    <w:p w14:paraId="68DAC8D9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9EB4972" w14:textId="14FBBE32" w:rsidR="00DA0910" w:rsidRDefault="00A47D1A" w:rsidP="00DA0910">
      <w:r>
        <w:t xml:space="preserve">Expected result: </w:t>
      </w:r>
      <w:r w:rsidR="00F15788">
        <w:t xml:space="preserve"> The role with all its privileges assigned should be removed and a respective message should be returned.</w:t>
      </w:r>
    </w:p>
    <w:p w14:paraId="18BC39E4" w14:textId="46775015" w:rsidR="00BA6774" w:rsidRDefault="00BA6774" w:rsidP="00DA0910">
      <w:r w:rsidRPr="00BA6774">
        <w:rPr>
          <w:noProof/>
        </w:rPr>
        <w:drawing>
          <wp:inline distT="0" distB="0" distL="0" distR="0" wp14:anchorId="0B57877E" wp14:editId="4CCF442D">
            <wp:extent cx="6240780" cy="2949744"/>
            <wp:effectExtent l="0" t="0" r="7620" b="317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46197" cy="29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1862" w14:textId="794554AC" w:rsidR="00BA6774" w:rsidRPr="00DA0910" w:rsidRDefault="00BA6774" w:rsidP="00DA0910">
      <w:r w:rsidRPr="00BA6774">
        <w:rPr>
          <w:noProof/>
        </w:rPr>
        <w:lastRenderedPageBreak/>
        <w:drawing>
          <wp:inline distT="0" distB="0" distL="0" distR="0" wp14:anchorId="73CE54A6" wp14:editId="65764CEF">
            <wp:extent cx="6408420" cy="2887683"/>
            <wp:effectExtent l="0" t="0" r="0" b="825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3713" cy="289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234" w14:textId="65D6E661" w:rsidR="00101198" w:rsidRDefault="00DB2DF6" w:rsidP="00101198">
      <w:pPr>
        <w:pStyle w:val="Heading2"/>
      </w:pPr>
      <w:bookmarkStart w:id="92" w:name="_Toc110001265"/>
      <w:r>
        <w:t xml:space="preserve">7.4 </w:t>
      </w:r>
      <w:r w:rsidR="00101198">
        <w:t>Remove Invalid Access</w:t>
      </w:r>
      <w:bookmarkEnd w:id="92"/>
    </w:p>
    <w:p w14:paraId="71A0C53F" w14:textId="77777777" w:rsidR="00A47D1A" w:rsidRDefault="00A47D1A" w:rsidP="00A47D1A">
      <w:r>
        <w:t>Tested by: Nikola Vuchev</w:t>
      </w:r>
    </w:p>
    <w:p w14:paraId="3FBC08FC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2BB17235" w14:textId="65A20DE4" w:rsidR="00A47D1A" w:rsidRDefault="00A47D1A" w:rsidP="00A47D1A">
      <w:r>
        <w:t xml:space="preserve">Expected result: </w:t>
      </w:r>
      <w:r w:rsidR="00F15788">
        <w:t>A respective message should return, and nothing should happen</w:t>
      </w:r>
      <w:r w:rsidR="00BA6774">
        <w:t>.</w:t>
      </w:r>
    </w:p>
    <w:p w14:paraId="3254BD41" w14:textId="530EAC0B" w:rsidR="00C43F08" w:rsidRPr="00E62DB6" w:rsidRDefault="00C43F08" w:rsidP="00A47D1A">
      <w:r w:rsidRPr="00C43F08">
        <w:rPr>
          <w:noProof/>
        </w:rPr>
        <w:drawing>
          <wp:inline distT="0" distB="0" distL="0" distR="0" wp14:anchorId="74EB10BD" wp14:editId="6FBB8941">
            <wp:extent cx="5989320" cy="2845445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54744" cy="28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AC1C" w14:textId="77777777" w:rsidR="00DA0910" w:rsidRPr="00DA0910" w:rsidRDefault="00DA0910" w:rsidP="00DA0910"/>
    <w:p w14:paraId="678CD7BD" w14:textId="77777777" w:rsidR="00BC13E7" w:rsidRDefault="00BC13E7" w:rsidP="00A177FA">
      <w:pPr>
        <w:pStyle w:val="Heading1"/>
      </w:pPr>
    </w:p>
    <w:p w14:paraId="476585BD" w14:textId="77777777" w:rsidR="00BC13E7" w:rsidRDefault="00BC13E7" w:rsidP="00A177FA">
      <w:pPr>
        <w:pStyle w:val="Heading1"/>
      </w:pPr>
    </w:p>
    <w:p w14:paraId="5540C99E" w14:textId="77777777" w:rsidR="00BC13E7" w:rsidRDefault="00BC13E7" w:rsidP="00A177FA">
      <w:pPr>
        <w:pStyle w:val="Heading1"/>
      </w:pPr>
    </w:p>
    <w:p w14:paraId="1A8E69DB" w14:textId="3D9EEE08" w:rsidR="00A177FA" w:rsidRDefault="00DB2DF6" w:rsidP="00A177FA">
      <w:pPr>
        <w:pStyle w:val="Heading1"/>
      </w:pPr>
      <w:bookmarkStart w:id="93" w:name="_Toc110001266"/>
      <w:r>
        <w:lastRenderedPageBreak/>
        <w:t>8.</w:t>
      </w:r>
      <w:r w:rsidR="00A177FA">
        <w:t>Delete</w:t>
      </w:r>
      <w:bookmarkEnd w:id="93"/>
    </w:p>
    <w:p w14:paraId="36B9A112" w14:textId="06DF6506" w:rsidR="00101198" w:rsidRDefault="00DB2DF6" w:rsidP="00101198">
      <w:pPr>
        <w:pStyle w:val="Heading2"/>
      </w:pPr>
      <w:bookmarkStart w:id="94" w:name="_Toc110001267"/>
      <w:r>
        <w:t xml:space="preserve">8.1 </w:t>
      </w:r>
      <w:r w:rsidR="00101198">
        <w:t>Delete User</w:t>
      </w:r>
      <w:bookmarkEnd w:id="94"/>
    </w:p>
    <w:p w14:paraId="4838575F" w14:textId="77777777" w:rsidR="00A47D1A" w:rsidRDefault="00A47D1A" w:rsidP="00A47D1A">
      <w:r>
        <w:t>Tested by: Nikola Vuchev</w:t>
      </w:r>
    </w:p>
    <w:p w14:paraId="347CBF37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05099434" w14:textId="3A49E82A" w:rsidR="00DF7349" w:rsidRDefault="00DF7349" w:rsidP="00DF7349">
      <w:r>
        <w:t>Expected result: The user should be marked as deleted by setting its attribute field to true and returning a respective message.</w:t>
      </w:r>
    </w:p>
    <w:p w14:paraId="5B874F7A" w14:textId="141E93C1" w:rsidR="00DF7349" w:rsidRDefault="00DF7349" w:rsidP="00DF7349">
      <w:r>
        <w:t>Comment: The user is marked as deleted and his ONLY privileges are removed</w:t>
      </w:r>
    </w:p>
    <w:p w14:paraId="74171C17" w14:textId="1F03BD97" w:rsidR="00DF7349" w:rsidRDefault="00DF7349" w:rsidP="00DF7349">
      <w:r w:rsidRPr="00DF7349">
        <w:rPr>
          <w:noProof/>
        </w:rPr>
        <w:drawing>
          <wp:inline distT="0" distB="0" distL="0" distR="0" wp14:anchorId="3F91513D" wp14:editId="7843198E">
            <wp:extent cx="3497102" cy="3596640"/>
            <wp:effectExtent l="0" t="0" r="8255" b="3810"/>
            <wp:docPr id="56" name="Picture 5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01376" cy="36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349">
        <w:rPr>
          <w:noProof/>
        </w:rPr>
        <w:t xml:space="preserve"> </w:t>
      </w:r>
      <w:r w:rsidRPr="00DF7349">
        <w:rPr>
          <w:noProof/>
        </w:rPr>
        <w:drawing>
          <wp:inline distT="0" distB="0" distL="0" distR="0" wp14:anchorId="6C4045AB" wp14:editId="49C42C0D">
            <wp:extent cx="2933700" cy="2926080"/>
            <wp:effectExtent l="0" t="0" r="0" b="7620"/>
            <wp:docPr id="58" name="Picture 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3957" cy="2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8766" w14:textId="46AA80D3" w:rsidR="00DA0910" w:rsidRPr="00DA0910" w:rsidRDefault="00DF7349" w:rsidP="00DA0910">
      <w:r w:rsidRPr="00DF7349">
        <w:rPr>
          <w:noProof/>
        </w:rPr>
        <w:drawing>
          <wp:inline distT="0" distB="0" distL="0" distR="0" wp14:anchorId="161D0130" wp14:editId="1F40568B">
            <wp:extent cx="6819900" cy="2375125"/>
            <wp:effectExtent l="0" t="0" r="0" b="6350"/>
            <wp:docPr id="57" name="Picture 5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chat or text message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27246" cy="23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2094" w14:textId="77777777" w:rsidR="00BC13E7" w:rsidRDefault="00BC13E7" w:rsidP="00101198">
      <w:pPr>
        <w:pStyle w:val="Heading2"/>
      </w:pPr>
    </w:p>
    <w:p w14:paraId="69AF7FE1" w14:textId="0DCF4793" w:rsidR="00101198" w:rsidRDefault="00DB2DF6" w:rsidP="00101198">
      <w:pPr>
        <w:pStyle w:val="Heading2"/>
      </w:pPr>
      <w:bookmarkStart w:id="95" w:name="_Toc110001268"/>
      <w:r>
        <w:lastRenderedPageBreak/>
        <w:t xml:space="preserve">8.2 </w:t>
      </w:r>
      <w:r w:rsidR="00101198">
        <w:t>Delete Role</w:t>
      </w:r>
      <w:bookmarkEnd w:id="95"/>
    </w:p>
    <w:p w14:paraId="5FB3C44F" w14:textId="77777777" w:rsidR="00A47D1A" w:rsidRDefault="00A47D1A" w:rsidP="00A47D1A">
      <w:r>
        <w:t>Tested by: Nikola Vuchev</w:t>
      </w:r>
    </w:p>
    <w:p w14:paraId="0E7EF7E0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37F7F270" w14:textId="0F30B694" w:rsidR="00A47D1A" w:rsidRDefault="00A47D1A" w:rsidP="00A47D1A">
      <w:r>
        <w:t xml:space="preserve">Expected result: </w:t>
      </w:r>
      <w:r w:rsidR="00413055">
        <w:t>The role should be marked as deleted by setting its attribute field to true and returning a respective message.</w:t>
      </w:r>
    </w:p>
    <w:p w14:paraId="2C9D7C3C" w14:textId="7EAC07E3" w:rsidR="00DF7349" w:rsidRDefault="00DF7349" w:rsidP="00DF7349">
      <w:r>
        <w:t>Comment: The role is marked as deleted and won’t be visible in the user’s regular access</w:t>
      </w:r>
    </w:p>
    <w:p w14:paraId="5AD915B8" w14:textId="18203DE9" w:rsidR="00413055" w:rsidRPr="00E62DB6" w:rsidRDefault="00DF7349" w:rsidP="00A47D1A">
      <w:r w:rsidRPr="00DF7349">
        <w:rPr>
          <w:noProof/>
        </w:rPr>
        <w:drawing>
          <wp:inline distT="0" distB="0" distL="0" distR="0" wp14:anchorId="27F3DE0D" wp14:editId="00F1F0CF">
            <wp:extent cx="6690360" cy="2220828"/>
            <wp:effectExtent l="0" t="0" r="0" b="8255"/>
            <wp:docPr id="54" name="Picture 54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7121" cy="22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CA2A" w14:textId="4A3A152D" w:rsidR="00DA0910" w:rsidRPr="00DA0910" w:rsidRDefault="00DF7349" w:rsidP="00DA0910">
      <w:r w:rsidRPr="00DF7349">
        <w:rPr>
          <w:noProof/>
        </w:rPr>
        <w:drawing>
          <wp:inline distT="0" distB="0" distL="0" distR="0" wp14:anchorId="314B3F68" wp14:editId="06E62297">
            <wp:extent cx="7315200" cy="228727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CA24" w14:textId="77777777" w:rsidR="00BC13E7" w:rsidRDefault="00BC13E7" w:rsidP="00101198">
      <w:pPr>
        <w:pStyle w:val="Heading2"/>
      </w:pPr>
    </w:p>
    <w:p w14:paraId="7B7576EC" w14:textId="1A346FCD" w:rsidR="00101198" w:rsidRDefault="00DB2DF6" w:rsidP="00101198">
      <w:pPr>
        <w:pStyle w:val="Heading2"/>
      </w:pPr>
      <w:bookmarkStart w:id="96" w:name="_Toc110001269"/>
      <w:r>
        <w:t xml:space="preserve">8.3 </w:t>
      </w:r>
      <w:r w:rsidR="00101198">
        <w:t>Delete Privilege</w:t>
      </w:r>
      <w:bookmarkEnd w:id="96"/>
    </w:p>
    <w:p w14:paraId="3E1C9704" w14:textId="77777777" w:rsidR="00A47D1A" w:rsidRDefault="00A47D1A" w:rsidP="00A47D1A">
      <w:r>
        <w:t>Tested by: Nikola Vuchev</w:t>
      </w:r>
    </w:p>
    <w:p w14:paraId="69DA569B" w14:textId="77777777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15.07.2022</w:t>
      </w:r>
    </w:p>
    <w:p w14:paraId="7839768F" w14:textId="59F554EB" w:rsidR="00A47D1A" w:rsidRDefault="00A47D1A" w:rsidP="00A47D1A">
      <w:r>
        <w:t xml:space="preserve">Expected result: </w:t>
      </w:r>
      <w:r w:rsidR="00413055">
        <w:t>The privilege should be marked as deleted by setting its attribute field to true and returning a respective message.</w:t>
      </w:r>
    </w:p>
    <w:p w14:paraId="33C7A672" w14:textId="387D6403" w:rsidR="00413055" w:rsidRDefault="00413055" w:rsidP="00A47D1A">
      <w:r>
        <w:t>Comment: The privilege is marked as deleted and won’t be visible in the user’s regular access</w:t>
      </w:r>
    </w:p>
    <w:p w14:paraId="6E23EA6F" w14:textId="75A4FFE6" w:rsidR="00413055" w:rsidRPr="00E62DB6" w:rsidRDefault="00413055" w:rsidP="00A47D1A">
      <w:r w:rsidRPr="00413055">
        <w:rPr>
          <w:noProof/>
        </w:rPr>
        <w:lastRenderedPageBreak/>
        <w:drawing>
          <wp:inline distT="0" distB="0" distL="0" distR="0" wp14:anchorId="55FA1B21" wp14:editId="386C24C6">
            <wp:extent cx="6705600" cy="2259065"/>
            <wp:effectExtent l="0" t="0" r="0" b="8255"/>
            <wp:docPr id="52" name="Picture 52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12684" cy="22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8835" w14:textId="2778456C" w:rsidR="00DA0910" w:rsidRPr="00DA0910" w:rsidRDefault="00413055" w:rsidP="00DA0910">
      <w:r w:rsidRPr="00413055">
        <w:rPr>
          <w:noProof/>
        </w:rPr>
        <w:drawing>
          <wp:inline distT="0" distB="0" distL="0" distR="0" wp14:anchorId="4C0C1487" wp14:editId="6731C9B2">
            <wp:extent cx="6667500" cy="2837160"/>
            <wp:effectExtent l="0" t="0" r="0" b="1905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76023" cy="284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C701" w14:textId="31B2500B" w:rsidR="00101198" w:rsidRDefault="00DB2DF6" w:rsidP="00101198">
      <w:pPr>
        <w:pStyle w:val="Heading2"/>
      </w:pPr>
      <w:bookmarkStart w:id="97" w:name="_Toc110001270"/>
      <w:r>
        <w:t xml:space="preserve">8.4 </w:t>
      </w:r>
      <w:r w:rsidR="00101198">
        <w:t>Delete ONLY Privilege</w:t>
      </w:r>
      <w:bookmarkEnd w:id="97"/>
    </w:p>
    <w:p w14:paraId="4F864EA0" w14:textId="77777777" w:rsidR="00A47D1A" w:rsidRDefault="00A47D1A" w:rsidP="00A47D1A">
      <w:r>
        <w:t>Tested by: Nikola Vuchev</w:t>
      </w:r>
    </w:p>
    <w:p w14:paraId="6E832192" w14:textId="2E731195" w:rsidR="00A47D1A" w:rsidRPr="00A47D1A" w:rsidRDefault="00A47D1A" w:rsidP="00A47D1A">
      <w:pPr>
        <w:rPr>
          <w:lang w:val="bg-BG"/>
        </w:rPr>
      </w:pPr>
      <w:r>
        <w:t>Time Tested:</w:t>
      </w:r>
      <w:r>
        <w:rPr>
          <w:lang w:val="bg-BG"/>
        </w:rPr>
        <w:t xml:space="preserve"> </w:t>
      </w:r>
      <w:r w:rsidR="00413055">
        <w:t>20</w:t>
      </w:r>
      <w:r>
        <w:rPr>
          <w:lang w:val="bg-BG"/>
        </w:rPr>
        <w:t>.07.2022</w:t>
      </w:r>
    </w:p>
    <w:p w14:paraId="37ABC8E3" w14:textId="585234CC" w:rsidR="00A47D1A" w:rsidRDefault="00A47D1A" w:rsidP="00A47D1A">
      <w:r>
        <w:t xml:space="preserve">Expected result: </w:t>
      </w:r>
      <w:r w:rsidR="00E45E5D">
        <w:t xml:space="preserve">The privilege should not be </w:t>
      </w:r>
      <w:r w:rsidR="00413055">
        <w:t>deleted,</w:t>
      </w:r>
      <w:r w:rsidR="00E45E5D">
        <w:t xml:space="preserve"> and a respective message should be returned</w:t>
      </w:r>
      <w:r w:rsidR="00413055">
        <w:t>.</w:t>
      </w:r>
    </w:p>
    <w:p w14:paraId="64C049CD" w14:textId="6D53AFF3" w:rsidR="00413055" w:rsidRDefault="00413055" w:rsidP="00A47D1A">
      <w:r>
        <w:t>Comment: You can’t delete an ONLY privilege from the system, so the privilege is not deleted</w:t>
      </w:r>
    </w:p>
    <w:p w14:paraId="46E83796" w14:textId="3DE3FAFF" w:rsidR="00413055" w:rsidRPr="00E62DB6" w:rsidRDefault="00413055" w:rsidP="00A47D1A">
      <w:r w:rsidRPr="00413055">
        <w:rPr>
          <w:noProof/>
        </w:rPr>
        <w:drawing>
          <wp:inline distT="0" distB="0" distL="0" distR="0" wp14:anchorId="6E20E22C" wp14:editId="4EB02CB2">
            <wp:extent cx="7046387" cy="2346960"/>
            <wp:effectExtent l="0" t="0" r="2540" b="0"/>
            <wp:docPr id="51" name="Picture 5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70174" cy="235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1BB6" w14:textId="77777777" w:rsidR="00DA0910" w:rsidRPr="00DA0910" w:rsidRDefault="00DA0910" w:rsidP="00DA0910"/>
    <w:sectPr w:rsidR="00DA0910" w:rsidRPr="00DA0910" w:rsidSect="00DF2F54">
      <w:pgSz w:w="12240" w:h="15840"/>
      <w:pgMar w:top="360" w:right="360" w:bottom="360" w:left="360" w:header="720" w:footer="720" w:gutter="0"/>
      <w:pgBorders w:display="notFirstPage" w:offsetFrom="page">
        <w:left w:val="threeDEngrave" w:sz="24" w:space="0" w:color="176682" w:themeColor="tex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496F0" w14:textId="77777777" w:rsidR="00CE2EF6" w:rsidRDefault="00CE2EF6" w:rsidP="00614DF7">
      <w:pPr>
        <w:spacing w:after="0" w:line="240" w:lineRule="auto"/>
      </w:pPr>
      <w:r>
        <w:separator/>
      </w:r>
    </w:p>
  </w:endnote>
  <w:endnote w:type="continuationSeparator" w:id="0">
    <w:p w14:paraId="4228796B" w14:textId="77777777" w:rsidR="00CE2EF6" w:rsidRDefault="00CE2EF6" w:rsidP="00614D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B04B0" w14:textId="77777777" w:rsidR="00CE2EF6" w:rsidRDefault="00CE2EF6" w:rsidP="00614DF7">
      <w:pPr>
        <w:spacing w:after="0" w:line="240" w:lineRule="auto"/>
      </w:pPr>
      <w:r>
        <w:separator/>
      </w:r>
    </w:p>
  </w:footnote>
  <w:footnote w:type="continuationSeparator" w:id="0">
    <w:p w14:paraId="0D5FD523" w14:textId="77777777" w:rsidR="00CE2EF6" w:rsidRDefault="00CE2EF6" w:rsidP="00614D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2F2A"/>
    <w:multiLevelType w:val="hybridMultilevel"/>
    <w:tmpl w:val="6CD839B2"/>
    <w:lvl w:ilvl="0" w:tplc="0402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586705"/>
    <w:multiLevelType w:val="hybridMultilevel"/>
    <w:tmpl w:val="1D2682C8"/>
    <w:lvl w:ilvl="0" w:tplc="7A9EA478">
      <w:start w:val="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1D255E"/>
    <w:multiLevelType w:val="hybridMultilevel"/>
    <w:tmpl w:val="63AE5FFC"/>
    <w:lvl w:ilvl="0" w:tplc="D04206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482CAA"/>
    <w:multiLevelType w:val="hybridMultilevel"/>
    <w:tmpl w:val="40683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1F2284"/>
    <w:multiLevelType w:val="hybridMultilevel"/>
    <w:tmpl w:val="D36A3F76"/>
    <w:lvl w:ilvl="0" w:tplc="E09E9B56">
      <w:start w:val="1"/>
      <w:numFmt w:val="upperRoman"/>
      <w:lvlText w:val="%1."/>
      <w:lvlJc w:val="right"/>
      <w:pPr>
        <w:ind w:left="720" w:hanging="360"/>
      </w:pPr>
    </w:lvl>
    <w:lvl w:ilvl="1" w:tplc="A1A0E3A0">
      <w:start w:val="1"/>
      <w:numFmt w:val="lowerLetter"/>
      <w:lvlText w:val="%2."/>
      <w:lvlJc w:val="left"/>
      <w:pPr>
        <w:ind w:left="1440" w:hanging="360"/>
      </w:pPr>
    </w:lvl>
    <w:lvl w:ilvl="2" w:tplc="25268314">
      <w:start w:val="1"/>
      <w:numFmt w:val="lowerRoman"/>
      <w:lvlText w:val="%3."/>
      <w:lvlJc w:val="right"/>
      <w:pPr>
        <w:ind w:left="2160" w:hanging="180"/>
      </w:pPr>
    </w:lvl>
    <w:lvl w:ilvl="3" w:tplc="1E9A4A26">
      <w:start w:val="1"/>
      <w:numFmt w:val="decimal"/>
      <w:lvlText w:val="%4."/>
      <w:lvlJc w:val="left"/>
      <w:pPr>
        <w:ind w:left="2880" w:hanging="360"/>
      </w:pPr>
    </w:lvl>
    <w:lvl w:ilvl="4" w:tplc="E2C09C60">
      <w:start w:val="1"/>
      <w:numFmt w:val="lowerLetter"/>
      <w:lvlText w:val="%5."/>
      <w:lvlJc w:val="left"/>
      <w:pPr>
        <w:ind w:left="3600" w:hanging="360"/>
      </w:pPr>
    </w:lvl>
    <w:lvl w:ilvl="5" w:tplc="8214D506">
      <w:start w:val="1"/>
      <w:numFmt w:val="lowerRoman"/>
      <w:lvlText w:val="%6."/>
      <w:lvlJc w:val="right"/>
      <w:pPr>
        <w:ind w:left="4320" w:hanging="180"/>
      </w:pPr>
    </w:lvl>
    <w:lvl w:ilvl="6" w:tplc="08A4FAB0">
      <w:start w:val="1"/>
      <w:numFmt w:val="decimal"/>
      <w:lvlText w:val="%7."/>
      <w:lvlJc w:val="left"/>
      <w:pPr>
        <w:ind w:left="5040" w:hanging="360"/>
      </w:pPr>
    </w:lvl>
    <w:lvl w:ilvl="7" w:tplc="FB048534">
      <w:start w:val="1"/>
      <w:numFmt w:val="lowerLetter"/>
      <w:lvlText w:val="%8."/>
      <w:lvlJc w:val="left"/>
      <w:pPr>
        <w:ind w:left="5760" w:hanging="360"/>
      </w:pPr>
    </w:lvl>
    <w:lvl w:ilvl="8" w:tplc="C004E49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1A4837"/>
    <w:multiLevelType w:val="hybridMultilevel"/>
    <w:tmpl w:val="A6B62304"/>
    <w:lvl w:ilvl="0" w:tplc="A5A67A84">
      <w:start w:val="5"/>
      <w:numFmt w:val="bullet"/>
      <w:pStyle w:val="TOC2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5D7E6C"/>
    <w:multiLevelType w:val="hybridMultilevel"/>
    <w:tmpl w:val="E0EE9E94"/>
    <w:lvl w:ilvl="0" w:tplc="66F64900">
      <w:start w:val="8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C8A26E0"/>
    <w:multiLevelType w:val="hybridMultilevel"/>
    <w:tmpl w:val="CA524E76"/>
    <w:lvl w:ilvl="0" w:tplc="ED9E7A92">
      <w:start w:val="17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525589E"/>
    <w:multiLevelType w:val="hybridMultilevel"/>
    <w:tmpl w:val="0428EE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844C0E"/>
    <w:multiLevelType w:val="hybridMultilevel"/>
    <w:tmpl w:val="145EC88A"/>
    <w:lvl w:ilvl="0" w:tplc="86002364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AC0666"/>
    <w:multiLevelType w:val="hybridMultilevel"/>
    <w:tmpl w:val="E9E0E938"/>
    <w:lvl w:ilvl="0" w:tplc="84BE009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AE3293"/>
    <w:multiLevelType w:val="hybridMultilevel"/>
    <w:tmpl w:val="FEF6C23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DB753D"/>
    <w:multiLevelType w:val="hybridMultilevel"/>
    <w:tmpl w:val="80A6DAC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352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1470251">
    <w:abstractNumId w:val="5"/>
  </w:num>
  <w:num w:numId="2" w16cid:durableId="887960158">
    <w:abstractNumId w:val="7"/>
  </w:num>
  <w:num w:numId="3" w16cid:durableId="1453480142">
    <w:abstractNumId w:val="8"/>
  </w:num>
  <w:num w:numId="4" w16cid:durableId="2122450744">
    <w:abstractNumId w:val="6"/>
  </w:num>
  <w:num w:numId="5" w16cid:durableId="1292519196">
    <w:abstractNumId w:val="1"/>
  </w:num>
  <w:num w:numId="6" w16cid:durableId="1355154813">
    <w:abstractNumId w:val="9"/>
  </w:num>
  <w:num w:numId="7" w16cid:durableId="1592811908">
    <w:abstractNumId w:val="12"/>
  </w:num>
  <w:num w:numId="8" w16cid:durableId="1874028336">
    <w:abstractNumId w:val="0"/>
  </w:num>
  <w:num w:numId="9" w16cid:durableId="1806776800">
    <w:abstractNumId w:val="2"/>
  </w:num>
  <w:num w:numId="10" w16cid:durableId="429397976">
    <w:abstractNumId w:val="4"/>
  </w:num>
  <w:num w:numId="11" w16cid:durableId="1940672873">
    <w:abstractNumId w:val="11"/>
  </w:num>
  <w:num w:numId="12" w16cid:durableId="1049768437">
    <w:abstractNumId w:val="10"/>
  </w:num>
  <w:num w:numId="13" w16cid:durableId="7833099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rE0MTS1MDMwMzMyMDNU0lEKTi0uzszPAykwqgUALmvFPywAAAA="/>
  </w:docVars>
  <w:rsids>
    <w:rsidRoot w:val="00242862"/>
    <w:rsid w:val="0000141A"/>
    <w:rsid w:val="00002D1B"/>
    <w:rsid w:val="00011B82"/>
    <w:rsid w:val="00026238"/>
    <w:rsid w:val="00027E57"/>
    <w:rsid w:val="00030D6C"/>
    <w:rsid w:val="000609D3"/>
    <w:rsid w:val="00073751"/>
    <w:rsid w:val="000757C9"/>
    <w:rsid w:val="000A260C"/>
    <w:rsid w:val="000B23F5"/>
    <w:rsid w:val="000B5D4A"/>
    <w:rsid w:val="000B5E5F"/>
    <w:rsid w:val="000B77CD"/>
    <w:rsid w:val="000E35DB"/>
    <w:rsid w:val="000E74CE"/>
    <w:rsid w:val="000F5BA5"/>
    <w:rsid w:val="00101198"/>
    <w:rsid w:val="00101B88"/>
    <w:rsid w:val="00106391"/>
    <w:rsid w:val="001124B0"/>
    <w:rsid w:val="00124C5D"/>
    <w:rsid w:val="00133893"/>
    <w:rsid w:val="001531E3"/>
    <w:rsid w:val="00165DD9"/>
    <w:rsid w:val="00166B1F"/>
    <w:rsid w:val="001679A3"/>
    <w:rsid w:val="00180694"/>
    <w:rsid w:val="00181B83"/>
    <w:rsid w:val="00182CE4"/>
    <w:rsid w:val="00191B7D"/>
    <w:rsid w:val="00191F35"/>
    <w:rsid w:val="001A2ED4"/>
    <w:rsid w:val="001B601D"/>
    <w:rsid w:val="001C0D2C"/>
    <w:rsid w:val="001C7A9E"/>
    <w:rsid w:val="001D0C9C"/>
    <w:rsid w:val="001D232D"/>
    <w:rsid w:val="001E15E0"/>
    <w:rsid w:val="001E623F"/>
    <w:rsid w:val="001F3242"/>
    <w:rsid w:val="00201651"/>
    <w:rsid w:val="0020656E"/>
    <w:rsid w:val="00207B2A"/>
    <w:rsid w:val="00207E6D"/>
    <w:rsid w:val="00216AFA"/>
    <w:rsid w:val="00224A67"/>
    <w:rsid w:val="0023384A"/>
    <w:rsid w:val="002420A5"/>
    <w:rsid w:val="00242862"/>
    <w:rsid w:val="00253297"/>
    <w:rsid w:val="00254326"/>
    <w:rsid w:val="00266F78"/>
    <w:rsid w:val="0026785F"/>
    <w:rsid w:val="00270D46"/>
    <w:rsid w:val="00273CCD"/>
    <w:rsid w:val="00280FD2"/>
    <w:rsid w:val="002834C5"/>
    <w:rsid w:val="00292143"/>
    <w:rsid w:val="002944D9"/>
    <w:rsid w:val="002A235C"/>
    <w:rsid w:val="002B0689"/>
    <w:rsid w:val="002C3342"/>
    <w:rsid w:val="002C424F"/>
    <w:rsid w:val="003017D2"/>
    <w:rsid w:val="00307A0A"/>
    <w:rsid w:val="00311998"/>
    <w:rsid w:val="00313F72"/>
    <w:rsid w:val="003173DE"/>
    <w:rsid w:val="00320FD7"/>
    <w:rsid w:val="00322535"/>
    <w:rsid w:val="00326177"/>
    <w:rsid w:val="00335425"/>
    <w:rsid w:val="003365E1"/>
    <w:rsid w:val="00342E74"/>
    <w:rsid w:val="00351F5C"/>
    <w:rsid w:val="00352FAE"/>
    <w:rsid w:val="003624E5"/>
    <w:rsid w:val="00366843"/>
    <w:rsid w:val="00372158"/>
    <w:rsid w:val="0037772E"/>
    <w:rsid w:val="00381A5A"/>
    <w:rsid w:val="00392BDF"/>
    <w:rsid w:val="00395A34"/>
    <w:rsid w:val="00396C3D"/>
    <w:rsid w:val="003A00BB"/>
    <w:rsid w:val="003D4355"/>
    <w:rsid w:val="003E3262"/>
    <w:rsid w:val="003E4BF2"/>
    <w:rsid w:val="003E4F6C"/>
    <w:rsid w:val="003E63CB"/>
    <w:rsid w:val="003F3170"/>
    <w:rsid w:val="004007C8"/>
    <w:rsid w:val="00411B65"/>
    <w:rsid w:val="00413055"/>
    <w:rsid w:val="00426C30"/>
    <w:rsid w:val="00435630"/>
    <w:rsid w:val="004363CA"/>
    <w:rsid w:val="0043773B"/>
    <w:rsid w:val="00444778"/>
    <w:rsid w:val="00452AFD"/>
    <w:rsid w:val="00456D9C"/>
    <w:rsid w:val="00460684"/>
    <w:rsid w:val="004656D4"/>
    <w:rsid w:val="00470ADB"/>
    <w:rsid w:val="004747B6"/>
    <w:rsid w:val="00486BF9"/>
    <w:rsid w:val="004952BD"/>
    <w:rsid w:val="004A1D7D"/>
    <w:rsid w:val="004A1FC7"/>
    <w:rsid w:val="004B5EEB"/>
    <w:rsid w:val="004D195A"/>
    <w:rsid w:val="004E56D7"/>
    <w:rsid w:val="00503701"/>
    <w:rsid w:val="00507725"/>
    <w:rsid w:val="00511061"/>
    <w:rsid w:val="00534ADE"/>
    <w:rsid w:val="00535E87"/>
    <w:rsid w:val="00550E3E"/>
    <w:rsid w:val="00552D13"/>
    <w:rsid w:val="00553513"/>
    <w:rsid w:val="00562577"/>
    <w:rsid w:val="00564AF5"/>
    <w:rsid w:val="00575235"/>
    <w:rsid w:val="00577BDE"/>
    <w:rsid w:val="00587F2C"/>
    <w:rsid w:val="00591E8E"/>
    <w:rsid w:val="00594EE6"/>
    <w:rsid w:val="0059765E"/>
    <w:rsid w:val="005A0F05"/>
    <w:rsid w:val="005A1FC5"/>
    <w:rsid w:val="005B3A05"/>
    <w:rsid w:val="005B625A"/>
    <w:rsid w:val="005C0688"/>
    <w:rsid w:val="005C37AC"/>
    <w:rsid w:val="005C7410"/>
    <w:rsid w:val="005D207F"/>
    <w:rsid w:val="006009D9"/>
    <w:rsid w:val="006134FA"/>
    <w:rsid w:val="00614DF7"/>
    <w:rsid w:val="00615282"/>
    <w:rsid w:val="0062123A"/>
    <w:rsid w:val="0062140B"/>
    <w:rsid w:val="00621D04"/>
    <w:rsid w:val="006337A2"/>
    <w:rsid w:val="00636B0A"/>
    <w:rsid w:val="00636D5D"/>
    <w:rsid w:val="00646E75"/>
    <w:rsid w:val="0065723F"/>
    <w:rsid w:val="006634AD"/>
    <w:rsid w:val="0067137D"/>
    <w:rsid w:val="00671D67"/>
    <w:rsid w:val="00672FAF"/>
    <w:rsid w:val="00674A0F"/>
    <w:rsid w:val="0067521A"/>
    <w:rsid w:val="00676871"/>
    <w:rsid w:val="00681158"/>
    <w:rsid w:val="00682EC8"/>
    <w:rsid w:val="0068359C"/>
    <w:rsid w:val="006B09DE"/>
    <w:rsid w:val="006B57CD"/>
    <w:rsid w:val="006B6A4F"/>
    <w:rsid w:val="006C1B17"/>
    <w:rsid w:val="006C423B"/>
    <w:rsid w:val="006D1D2D"/>
    <w:rsid w:val="006D3539"/>
    <w:rsid w:val="006E4195"/>
    <w:rsid w:val="00705D8C"/>
    <w:rsid w:val="00721BF9"/>
    <w:rsid w:val="00727A1C"/>
    <w:rsid w:val="0074349A"/>
    <w:rsid w:val="00743A2A"/>
    <w:rsid w:val="00755E5E"/>
    <w:rsid w:val="00757ADA"/>
    <w:rsid w:val="00770F26"/>
    <w:rsid w:val="00775E4D"/>
    <w:rsid w:val="007935AD"/>
    <w:rsid w:val="007A6070"/>
    <w:rsid w:val="007B70F6"/>
    <w:rsid w:val="007C62E2"/>
    <w:rsid w:val="007F55DB"/>
    <w:rsid w:val="00800598"/>
    <w:rsid w:val="00806719"/>
    <w:rsid w:val="00815C7C"/>
    <w:rsid w:val="00820D33"/>
    <w:rsid w:val="00821AD5"/>
    <w:rsid w:val="00822CF1"/>
    <w:rsid w:val="00832A49"/>
    <w:rsid w:val="0083455B"/>
    <w:rsid w:val="00845C38"/>
    <w:rsid w:val="00845E21"/>
    <w:rsid w:val="00861613"/>
    <w:rsid w:val="00862837"/>
    <w:rsid w:val="00862F88"/>
    <w:rsid w:val="0086339F"/>
    <w:rsid w:val="00867D4F"/>
    <w:rsid w:val="008734FA"/>
    <w:rsid w:val="008742FC"/>
    <w:rsid w:val="008748F3"/>
    <w:rsid w:val="008751C2"/>
    <w:rsid w:val="00875AD0"/>
    <w:rsid w:val="00876F69"/>
    <w:rsid w:val="00880897"/>
    <w:rsid w:val="008902EC"/>
    <w:rsid w:val="00890CE0"/>
    <w:rsid w:val="00894BB1"/>
    <w:rsid w:val="008A3676"/>
    <w:rsid w:val="008A46AE"/>
    <w:rsid w:val="008A6506"/>
    <w:rsid w:val="008A7EFB"/>
    <w:rsid w:val="008D0AFF"/>
    <w:rsid w:val="008E1299"/>
    <w:rsid w:val="008E1426"/>
    <w:rsid w:val="008F3A45"/>
    <w:rsid w:val="008F69BC"/>
    <w:rsid w:val="00910029"/>
    <w:rsid w:val="00920E1A"/>
    <w:rsid w:val="0094599D"/>
    <w:rsid w:val="00946941"/>
    <w:rsid w:val="009733C8"/>
    <w:rsid w:val="00996406"/>
    <w:rsid w:val="009968F4"/>
    <w:rsid w:val="00996A30"/>
    <w:rsid w:val="009A1164"/>
    <w:rsid w:val="009B4F05"/>
    <w:rsid w:val="009E161C"/>
    <w:rsid w:val="009E1641"/>
    <w:rsid w:val="009E2AAF"/>
    <w:rsid w:val="009E3A77"/>
    <w:rsid w:val="009E646B"/>
    <w:rsid w:val="009E69D5"/>
    <w:rsid w:val="009F01A8"/>
    <w:rsid w:val="009F0D64"/>
    <w:rsid w:val="00A01FE5"/>
    <w:rsid w:val="00A06146"/>
    <w:rsid w:val="00A117FD"/>
    <w:rsid w:val="00A13FFA"/>
    <w:rsid w:val="00A177FA"/>
    <w:rsid w:val="00A42B77"/>
    <w:rsid w:val="00A47D1A"/>
    <w:rsid w:val="00A50BCD"/>
    <w:rsid w:val="00A747D9"/>
    <w:rsid w:val="00AB4297"/>
    <w:rsid w:val="00AC5B5E"/>
    <w:rsid w:val="00AD08EF"/>
    <w:rsid w:val="00AD2401"/>
    <w:rsid w:val="00AE1416"/>
    <w:rsid w:val="00AE55DB"/>
    <w:rsid w:val="00AF7CDA"/>
    <w:rsid w:val="00B13CA0"/>
    <w:rsid w:val="00B20610"/>
    <w:rsid w:val="00B20E3C"/>
    <w:rsid w:val="00B20EB9"/>
    <w:rsid w:val="00B34B48"/>
    <w:rsid w:val="00B50918"/>
    <w:rsid w:val="00B523BA"/>
    <w:rsid w:val="00B55F79"/>
    <w:rsid w:val="00B5646F"/>
    <w:rsid w:val="00B5681E"/>
    <w:rsid w:val="00B571EC"/>
    <w:rsid w:val="00B64B72"/>
    <w:rsid w:val="00B64E07"/>
    <w:rsid w:val="00B721D2"/>
    <w:rsid w:val="00B7408C"/>
    <w:rsid w:val="00B74317"/>
    <w:rsid w:val="00B8096B"/>
    <w:rsid w:val="00B82990"/>
    <w:rsid w:val="00B91E46"/>
    <w:rsid w:val="00B96DAB"/>
    <w:rsid w:val="00BA312E"/>
    <w:rsid w:val="00BA6774"/>
    <w:rsid w:val="00BB06B6"/>
    <w:rsid w:val="00BC13E7"/>
    <w:rsid w:val="00BC4207"/>
    <w:rsid w:val="00BD056D"/>
    <w:rsid w:val="00BD05A5"/>
    <w:rsid w:val="00BE181F"/>
    <w:rsid w:val="00BE7230"/>
    <w:rsid w:val="00C05A75"/>
    <w:rsid w:val="00C25141"/>
    <w:rsid w:val="00C27608"/>
    <w:rsid w:val="00C36922"/>
    <w:rsid w:val="00C36D8A"/>
    <w:rsid w:val="00C43F08"/>
    <w:rsid w:val="00C51408"/>
    <w:rsid w:val="00C53187"/>
    <w:rsid w:val="00C5541B"/>
    <w:rsid w:val="00C62C10"/>
    <w:rsid w:val="00C715D5"/>
    <w:rsid w:val="00C72B97"/>
    <w:rsid w:val="00C81468"/>
    <w:rsid w:val="00C85046"/>
    <w:rsid w:val="00C87263"/>
    <w:rsid w:val="00C94229"/>
    <w:rsid w:val="00C95BC3"/>
    <w:rsid w:val="00CA02C2"/>
    <w:rsid w:val="00CA138B"/>
    <w:rsid w:val="00CA6DAA"/>
    <w:rsid w:val="00CB1D30"/>
    <w:rsid w:val="00CB5F18"/>
    <w:rsid w:val="00CB7B1F"/>
    <w:rsid w:val="00CC05EA"/>
    <w:rsid w:val="00CC45B5"/>
    <w:rsid w:val="00CC5C29"/>
    <w:rsid w:val="00CC7DCE"/>
    <w:rsid w:val="00CD251E"/>
    <w:rsid w:val="00CD30E3"/>
    <w:rsid w:val="00CD4B1A"/>
    <w:rsid w:val="00CD76C6"/>
    <w:rsid w:val="00CE2EF6"/>
    <w:rsid w:val="00CE5942"/>
    <w:rsid w:val="00CF2868"/>
    <w:rsid w:val="00D0244D"/>
    <w:rsid w:val="00D03F17"/>
    <w:rsid w:val="00D11337"/>
    <w:rsid w:val="00D142EB"/>
    <w:rsid w:val="00D37708"/>
    <w:rsid w:val="00D41930"/>
    <w:rsid w:val="00D44B64"/>
    <w:rsid w:val="00D47D4F"/>
    <w:rsid w:val="00D51E19"/>
    <w:rsid w:val="00D63BAD"/>
    <w:rsid w:val="00D7135F"/>
    <w:rsid w:val="00D71B33"/>
    <w:rsid w:val="00D74D81"/>
    <w:rsid w:val="00D76CC9"/>
    <w:rsid w:val="00D8079D"/>
    <w:rsid w:val="00D858E8"/>
    <w:rsid w:val="00D87CCE"/>
    <w:rsid w:val="00D9456D"/>
    <w:rsid w:val="00DA0910"/>
    <w:rsid w:val="00DB2D3C"/>
    <w:rsid w:val="00DB2DF6"/>
    <w:rsid w:val="00DB3CDE"/>
    <w:rsid w:val="00DB3E66"/>
    <w:rsid w:val="00DE59C4"/>
    <w:rsid w:val="00DE6B2C"/>
    <w:rsid w:val="00DF2F54"/>
    <w:rsid w:val="00DF4846"/>
    <w:rsid w:val="00DF65FA"/>
    <w:rsid w:val="00DF7349"/>
    <w:rsid w:val="00E0323E"/>
    <w:rsid w:val="00E03CAA"/>
    <w:rsid w:val="00E15397"/>
    <w:rsid w:val="00E157C6"/>
    <w:rsid w:val="00E16B47"/>
    <w:rsid w:val="00E424C6"/>
    <w:rsid w:val="00E45E5D"/>
    <w:rsid w:val="00E470F1"/>
    <w:rsid w:val="00E55D74"/>
    <w:rsid w:val="00E62DB6"/>
    <w:rsid w:val="00E66CE1"/>
    <w:rsid w:val="00E712AE"/>
    <w:rsid w:val="00E73866"/>
    <w:rsid w:val="00E74064"/>
    <w:rsid w:val="00E773BE"/>
    <w:rsid w:val="00E909A2"/>
    <w:rsid w:val="00E90A56"/>
    <w:rsid w:val="00E918DB"/>
    <w:rsid w:val="00EA0078"/>
    <w:rsid w:val="00EA127B"/>
    <w:rsid w:val="00EA3812"/>
    <w:rsid w:val="00EA564E"/>
    <w:rsid w:val="00EA5AE6"/>
    <w:rsid w:val="00EB1D19"/>
    <w:rsid w:val="00ED197C"/>
    <w:rsid w:val="00ED7E86"/>
    <w:rsid w:val="00EE0954"/>
    <w:rsid w:val="00EF5C05"/>
    <w:rsid w:val="00F07541"/>
    <w:rsid w:val="00F10A22"/>
    <w:rsid w:val="00F121B8"/>
    <w:rsid w:val="00F15788"/>
    <w:rsid w:val="00F162F0"/>
    <w:rsid w:val="00F41CD7"/>
    <w:rsid w:val="00F42C26"/>
    <w:rsid w:val="00F470C1"/>
    <w:rsid w:val="00F50F5F"/>
    <w:rsid w:val="00F52594"/>
    <w:rsid w:val="00F82FE5"/>
    <w:rsid w:val="00F8394F"/>
    <w:rsid w:val="00F85EFD"/>
    <w:rsid w:val="00F86647"/>
    <w:rsid w:val="00F971B4"/>
    <w:rsid w:val="00FA40AA"/>
    <w:rsid w:val="00FB08DE"/>
    <w:rsid w:val="00FC2AB7"/>
    <w:rsid w:val="00FC6601"/>
    <w:rsid w:val="00FD1632"/>
    <w:rsid w:val="00FD420C"/>
    <w:rsid w:val="00FD5671"/>
    <w:rsid w:val="00FE5E22"/>
    <w:rsid w:val="00FE5ED1"/>
    <w:rsid w:val="00FE6990"/>
    <w:rsid w:val="00FE7147"/>
    <w:rsid w:val="00FF4560"/>
    <w:rsid w:val="00FF6C56"/>
    <w:rsid w:val="00FF6F04"/>
    <w:rsid w:val="02A04363"/>
    <w:rsid w:val="02A6989C"/>
    <w:rsid w:val="03143EC3"/>
    <w:rsid w:val="040F9D98"/>
    <w:rsid w:val="050B2398"/>
    <w:rsid w:val="06584C87"/>
    <w:rsid w:val="0A5AE991"/>
    <w:rsid w:val="0B563161"/>
    <w:rsid w:val="0CC51726"/>
    <w:rsid w:val="0EABB8E3"/>
    <w:rsid w:val="1212EF05"/>
    <w:rsid w:val="18559C52"/>
    <w:rsid w:val="18EF9BC9"/>
    <w:rsid w:val="1AAB41D8"/>
    <w:rsid w:val="21F37F24"/>
    <w:rsid w:val="226B14E8"/>
    <w:rsid w:val="240B3F89"/>
    <w:rsid w:val="2452D260"/>
    <w:rsid w:val="2594046F"/>
    <w:rsid w:val="26561848"/>
    <w:rsid w:val="29601A87"/>
    <w:rsid w:val="2DC6793C"/>
    <w:rsid w:val="2DD43481"/>
    <w:rsid w:val="2EB3E29C"/>
    <w:rsid w:val="30ED3EA5"/>
    <w:rsid w:val="316BF70C"/>
    <w:rsid w:val="322F4B5D"/>
    <w:rsid w:val="3289D5C9"/>
    <w:rsid w:val="372985D9"/>
    <w:rsid w:val="3814E134"/>
    <w:rsid w:val="396E3FD6"/>
    <w:rsid w:val="3DC65BC1"/>
    <w:rsid w:val="3F8E6DF7"/>
    <w:rsid w:val="40BB2E27"/>
    <w:rsid w:val="419FF0B9"/>
    <w:rsid w:val="41CDF647"/>
    <w:rsid w:val="422DB8D5"/>
    <w:rsid w:val="4276CA38"/>
    <w:rsid w:val="47BC76E9"/>
    <w:rsid w:val="48D934A6"/>
    <w:rsid w:val="49219399"/>
    <w:rsid w:val="4ACF3E45"/>
    <w:rsid w:val="523B1581"/>
    <w:rsid w:val="538C3660"/>
    <w:rsid w:val="53D8F9ED"/>
    <w:rsid w:val="579DADB0"/>
    <w:rsid w:val="59E1C56B"/>
    <w:rsid w:val="5B1FED10"/>
    <w:rsid w:val="60F980B6"/>
    <w:rsid w:val="62DFB10B"/>
    <w:rsid w:val="65015262"/>
    <w:rsid w:val="67193824"/>
    <w:rsid w:val="68F8C8D6"/>
    <w:rsid w:val="6BB360F7"/>
    <w:rsid w:val="6C233839"/>
    <w:rsid w:val="6CFE9096"/>
    <w:rsid w:val="6D156549"/>
    <w:rsid w:val="6D702016"/>
    <w:rsid w:val="6D8288EA"/>
    <w:rsid w:val="702C72FD"/>
    <w:rsid w:val="7072498F"/>
    <w:rsid w:val="7312BA9D"/>
    <w:rsid w:val="733324F0"/>
    <w:rsid w:val="74F3031C"/>
    <w:rsid w:val="75B625FA"/>
    <w:rsid w:val="7C3424D7"/>
    <w:rsid w:val="7D75C23A"/>
    <w:rsid w:val="7F872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07FEF4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935AD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2F54"/>
    <w:pPr>
      <w:spacing w:line="240" w:lineRule="auto"/>
      <w:jc w:val="left"/>
      <w:outlineLvl w:val="0"/>
    </w:pPr>
    <w:rPr>
      <w:rFonts w:asciiTheme="majorHAnsi" w:hAnsiTheme="majorHAnsi"/>
      <w:b/>
      <w:caps/>
      <w:color w:val="000000" w:themeColor="text1"/>
      <w:spacing w:val="10"/>
      <w:sz w:val="5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F54"/>
    <w:pPr>
      <w:outlineLvl w:val="1"/>
    </w:pPr>
    <w:rPr>
      <w:caps/>
      <w:color w:val="D1B72B" w:themeColor="accent2"/>
      <w:sz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C62C10"/>
    <w:pPr>
      <w:spacing w:after="0"/>
      <w:jc w:val="left"/>
      <w:outlineLvl w:val="2"/>
    </w:pPr>
    <w:rPr>
      <w:smallCaps/>
      <w:spacing w:val="5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C62C10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C62C10"/>
    <w:pPr>
      <w:spacing w:before="200" w:after="0"/>
      <w:jc w:val="left"/>
      <w:outlineLvl w:val="4"/>
    </w:pPr>
    <w:rPr>
      <w:smallCaps/>
      <w:color w:val="9C8820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C62C10"/>
    <w:pPr>
      <w:spacing w:after="0"/>
      <w:jc w:val="left"/>
      <w:outlineLvl w:val="5"/>
    </w:pPr>
    <w:rPr>
      <w:smallCaps/>
      <w:color w:val="D1B72B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C62C10"/>
    <w:pPr>
      <w:spacing w:after="0"/>
      <w:jc w:val="left"/>
      <w:outlineLvl w:val="6"/>
    </w:pPr>
    <w:rPr>
      <w:b/>
      <w:smallCaps/>
      <w:color w:val="D1B72B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62C10"/>
    <w:pPr>
      <w:spacing w:after="0"/>
      <w:jc w:val="left"/>
      <w:outlineLvl w:val="7"/>
    </w:pPr>
    <w:rPr>
      <w:b/>
      <w:i/>
      <w:smallCaps/>
      <w:color w:val="9C8820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62C10"/>
    <w:pPr>
      <w:spacing w:after="0"/>
      <w:jc w:val="left"/>
      <w:outlineLvl w:val="8"/>
    </w:pPr>
    <w:rPr>
      <w:b/>
      <w:i/>
      <w:smallCaps/>
      <w:color w:val="675A15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semiHidden/>
    <w:rsid w:val="00381A5A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1A5A"/>
    <w:rPr>
      <w:smallCaps/>
      <w:color w:val="9C8820" w:themeColor="accent2" w:themeShade="BF"/>
      <w:spacing w:val="10"/>
      <w:sz w:val="2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F2F54"/>
    <w:rPr>
      <w:rFonts w:asciiTheme="majorHAnsi" w:hAnsiTheme="majorHAnsi"/>
      <w:b/>
      <w:caps/>
      <w:color w:val="000000" w:themeColor="text1"/>
      <w:spacing w:val="10"/>
      <w:sz w:val="5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2F54"/>
    <w:rPr>
      <w:caps/>
      <w:color w:val="D1B72B" w:themeColor="accent2"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81A5A"/>
    <w:rPr>
      <w:smallCaps/>
      <w:spacing w:val="5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1A5A"/>
    <w:rPr>
      <w:smallCaps/>
      <w:color w:val="D1B72B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1A5A"/>
    <w:rPr>
      <w:b/>
      <w:smallCaps/>
      <w:color w:val="D1B72B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1A5A"/>
    <w:rPr>
      <w:b/>
      <w:i/>
      <w:smallCaps/>
      <w:color w:val="9C8820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1A5A"/>
    <w:rPr>
      <w:b/>
      <w:i/>
      <w:smallCaps/>
      <w:color w:val="675A15" w:themeColor="accent2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C62C10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5723F"/>
    <w:pPr>
      <w:spacing w:after="0" w:line="240" w:lineRule="auto"/>
      <w:jc w:val="left"/>
    </w:pPr>
    <w:rPr>
      <w:rFonts w:ascii="Calibri" w:hAnsi="Calibri" w:cstheme="majorHAnsi"/>
      <w:b/>
      <w:sz w:val="56"/>
    </w:rPr>
  </w:style>
  <w:style w:type="character" w:customStyle="1" w:styleId="TitleChar">
    <w:name w:val="Title Char"/>
    <w:basedOn w:val="DefaultParagraphFont"/>
    <w:link w:val="Title"/>
    <w:uiPriority w:val="10"/>
    <w:rsid w:val="0065723F"/>
    <w:rPr>
      <w:rFonts w:ascii="Calibri" w:hAnsi="Calibri" w:cstheme="majorHAnsi"/>
      <w:b/>
      <w:sz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723F"/>
    <w:pPr>
      <w:spacing w:line="240" w:lineRule="auto"/>
      <w:jc w:val="left"/>
    </w:pPr>
    <w:rPr>
      <w:caps/>
      <w:smallCaps/>
      <w:color w:val="9C8820" w:themeColor="accent2" w:themeShade="BF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65723F"/>
    <w:rPr>
      <w:caps/>
      <w:smallCaps/>
      <w:color w:val="9C8820" w:themeColor="accent2" w:themeShade="BF"/>
      <w:sz w:val="40"/>
    </w:rPr>
  </w:style>
  <w:style w:type="character" w:styleId="Strong">
    <w:name w:val="Strong"/>
    <w:uiPriority w:val="22"/>
    <w:semiHidden/>
    <w:rsid w:val="00C62C10"/>
    <w:rPr>
      <w:b/>
      <w:color w:val="D1B72B" w:themeColor="accent2"/>
    </w:rPr>
  </w:style>
  <w:style w:type="character" w:styleId="Emphasis">
    <w:name w:val="Emphasis"/>
    <w:uiPriority w:val="20"/>
    <w:semiHidden/>
    <w:rsid w:val="00C62C10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C62C1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62C10"/>
  </w:style>
  <w:style w:type="paragraph" w:styleId="ListParagraph">
    <w:name w:val="List Paragraph"/>
    <w:basedOn w:val="Normal"/>
    <w:uiPriority w:val="34"/>
    <w:qFormat/>
    <w:rsid w:val="00C62C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semiHidden/>
    <w:qFormat/>
    <w:rsid w:val="00C62C10"/>
    <w:rPr>
      <w:i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81A5A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C62C10"/>
    <w:pPr>
      <w:pBdr>
        <w:top w:val="single" w:sz="8" w:space="10" w:color="9C8820" w:themeColor="accent2" w:themeShade="BF"/>
        <w:left w:val="single" w:sz="8" w:space="10" w:color="9C8820" w:themeColor="accent2" w:themeShade="BF"/>
        <w:bottom w:val="single" w:sz="8" w:space="10" w:color="9C8820" w:themeColor="accent2" w:themeShade="BF"/>
        <w:right w:val="single" w:sz="8" w:space="10" w:color="9C8820" w:themeColor="accent2" w:themeShade="BF"/>
      </w:pBdr>
      <w:shd w:val="clear" w:color="auto" w:fill="D1B72B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36D8A"/>
    <w:rPr>
      <w:b/>
      <w:i/>
      <w:color w:val="FFFFFF" w:themeColor="background1"/>
      <w:shd w:val="clear" w:color="auto" w:fill="D1B72B" w:themeFill="accent2"/>
    </w:rPr>
  </w:style>
  <w:style w:type="character" w:styleId="SubtleEmphasis">
    <w:name w:val="Subtle Emphasis"/>
    <w:uiPriority w:val="19"/>
    <w:semiHidden/>
    <w:rsid w:val="00C62C10"/>
    <w:rPr>
      <w:i/>
    </w:rPr>
  </w:style>
  <w:style w:type="character" w:styleId="IntenseEmphasis">
    <w:name w:val="Intense Emphasis"/>
    <w:uiPriority w:val="21"/>
    <w:semiHidden/>
    <w:rsid w:val="00C62C10"/>
    <w:rPr>
      <w:b/>
      <w:i/>
      <w:color w:val="D1B72B" w:themeColor="accent2"/>
      <w:spacing w:val="10"/>
    </w:rPr>
  </w:style>
  <w:style w:type="character" w:styleId="SubtleReference">
    <w:name w:val="Subtle Reference"/>
    <w:uiPriority w:val="31"/>
    <w:semiHidden/>
    <w:rsid w:val="00C62C10"/>
    <w:rPr>
      <w:b/>
    </w:rPr>
  </w:style>
  <w:style w:type="character" w:styleId="IntenseReference">
    <w:name w:val="Intense Reference"/>
    <w:uiPriority w:val="32"/>
    <w:semiHidden/>
    <w:rsid w:val="00C62C10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semiHidden/>
    <w:rsid w:val="00C62C10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62C10"/>
    <w:pPr>
      <w:outlineLvl w:val="9"/>
    </w:pPr>
  </w:style>
  <w:style w:type="paragraph" w:customStyle="1" w:styleId="PersonalName">
    <w:name w:val="Personal Name"/>
    <w:basedOn w:val="Title"/>
    <w:semiHidden/>
    <w:rsid w:val="00C62C10"/>
    <w:rPr>
      <w:b w:val="0"/>
      <w:caps/>
      <w:color w:val="000000"/>
      <w:sz w:val="28"/>
      <w:szCs w:val="28"/>
    </w:rPr>
  </w:style>
  <w:style w:type="paragraph" w:customStyle="1" w:styleId="CaptionHeading">
    <w:name w:val="Caption Heading"/>
    <w:basedOn w:val="Normal"/>
    <w:semiHidden/>
    <w:rsid w:val="00C62C10"/>
    <w:pPr>
      <w:spacing w:after="120" w:line="312" w:lineRule="auto"/>
    </w:pPr>
    <w:rPr>
      <w:rFonts w:asciiTheme="majorHAnsi" w:eastAsiaTheme="minorHAnsi" w:hAnsiTheme="majorHAnsi"/>
      <w:color w:val="3398A7" w:themeColor="accent3" w:themeShade="BF"/>
      <w:szCs w:val="22"/>
    </w:rPr>
  </w:style>
  <w:style w:type="paragraph" w:customStyle="1" w:styleId="Address3">
    <w:name w:val="Address 3"/>
    <w:basedOn w:val="Subtitle"/>
    <w:link w:val="Address3Char"/>
    <w:semiHidden/>
    <w:rsid w:val="00C62C10"/>
    <w:pPr>
      <w:spacing w:after="0"/>
      <w:jc w:val="center"/>
    </w:pPr>
  </w:style>
  <w:style w:type="character" w:customStyle="1" w:styleId="Address3Char">
    <w:name w:val="Address 3 Char"/>
    <w:basedOn w:val="SubtitleChar"/>
    <w:link w:val="Address3"/>
    <w:semiHidden/>
    <w:rsid w:val="00C36D8A"/>
    <w:rPr>
      <w:caps/>
      <w:smallCaps/>
      <w:color w:val="9C8820" w:themeColor="accent2" w:themeShade="BF"/>
      <w:sz w:val="40"/>
    </w:rPr>
  </w:style>
  <w:style w:type="paragraph" w:styleId="BodyText">
    <w:name w:val="Body Text"/>
    <w:basedOn w:val="Normal"/>
    <w:link w:val="BodyTextChar"/>
    <w:uiPriority w:val="99"/>
    <w:semiHidden/>
    <w:unhideWhenUsed/>
    <w:rsid w:val="00C62C1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62C10"/>
    <w:rPr>
      <w:rFonts w:ascii="Century Gothic" w:hAnsi="Century Gothic"/>
      <w:sz w:val="21"/>
    </w:rPr>
  </w:style>
  <w:style w:type="paragraph" w:styleId="TOC1">
    <w:name w:val="toc 1"/>
    <w:basedOn w:val="Normal"/>
    <w:next w:val="Normal"/>
    <w:autoRedefine/>
    <w:uiPriority w:val="39"/>
    <w:rsid w:val="00D37708"/>
    <w:pPr>
      <w:pBdr>
        <w:top w:val="single" w:sz="12" w:space="1" w:color="D1B72B" w:themeColor="accent2"/>
      </w:pBdr>
      <w:tabs>
        <w:tab w:val="right" w:leader="dot" w:pos="11510"/>
      </w:tabs>
      <w:spacing w:line="240" w:lineRule="auto"/>
      <w:jc w:val="left"/>
    </w:pPr>
    <w:rPr>
      <w:b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rsid w:val="00027E57"/>
    <w:pPr>
      <w:numPr>
        <w:numId w:val="1"/>
      </w:numPr>
      <w:tabs>
        <w:tab w:val="right" w:leader="dot" w:pos="11510"/>
      </w:tabs>
      <w:ind w:left="504"/>
    </w:pPr>
    <w:rPr>
      <w:noProof/>
    </w:rPr>
  </w:style>
  <w:style w:type="character" w:styleId="PlaceholderText">
    <w:name w:val="Placeholder Text"/>
    <w:basedOn w:val="DefaultParagraphFont"/>
    <w:uiPriority w:val="99"/>
    <w:semiHidden/>
    <w:rsid w:val="00C36D8A"/>
    <w:rPr>
      <w:color w:val="808080"/>
    </w:rPr>
  </w:style>
  <w:style w:type="paragraph" w:customStyle="1" w:styleId="Image">
    <w:name w:val="Image"/>
    <w:basedOn w:val="Normal"/>
    <w:qFormat/>
    <w:rsid w:val="00F86647"/>
    <w:pPr>
      <w:spacing w:after="0" w:line="240" w:lineRule="auto"/>
      <w:ind w:left="-216"/>
    </w:pPr>
    <w:rPr>
      <w:noProof/>
    </w:rPr>
  </w:style>
  <w:style w:type="paragraph" w:styleId="Header">
    <w:name w:val="header"/>
    <w:basedOn w:val="Normal"/>
    <w:link w:val="HeaderChar"/>
    <w:uiPriority w:val="99"/>
    <w:semiHidden/>
    <w:rsid w:val="00614D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14DF7"/>
  </w:style>
  <w:style w:type="paragraph" w:styleId="Footer">
    <w:name w:val="footer"/>
    <w:basedOn w:val="Normal"/>
    <w:link w:val="FooterChar"/>
    <w:uiPriority w:val="99"/>
    <w:unhideWhenUsed/>
    <w:rsid w:val="00614D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DF7"/>
  </w:style>
  <w:style w:type="character" w:styleId="Hyperlink">
    <w:name w:val="Hyperlink"/>
    <w:basedOn w:val="DefaultParagraphFont"/>
    <w:uiPriority w:val="99"/>
    <w:unhideWhenUsed/>
    <w:rsid w:val="009733C8"/>
    <w:rPr>
      <w:color w:val="14387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9733C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FE714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7147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714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714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7147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71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7147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C53187"/>
    <w:pPr>
      <w:autoSpaceDE w:val="0"/>
      <w:autoSpaceDN w:val="0"/>
      <w:adjustRightInd w:val="0"/>
      <w:spacing w:after="0" w:line="240" w:lineRule="auto"/>
      <w:jc w:val="left"/>
    </w:pPr>
    <w:rPr>
      <w:rFonts w:ascii="Calibri" w:hAnsi="Calibri" w:cs="Calibri"/>
      <w:color w:val="000000"/>
      <w:sz w:val="24"/>
      <w:szCs w:val="24"/>
    </w:rPr>
  </w:style>
  <w:style w:type="character" w:customStyle="1" w:styleId="eop">
    <w:name w:val="eop"/>
    <w:basedOn w:val="DefaultParagraphFont"/>
    <w:rsid w:val="008742FC"/>
  </w:style>
  <w:style w:type="paragraph" w:styleId="FootnoteText">
    <w:name w:val="footnote text"/>
    <w:basedOn w:val="Normal"/>
    <w:link w:val="FootnoteTextChar"/>
    <w:uiPriority w:val="99"/>
    <w:semiHidden/>
    <w:unhideWhenUsed/>
    <w:rsid w:val="00C51408"/>
    <w:pPr>
      <w:jc w:val="left"/>
    </w:pPr>
    <w:rPr>
      <w:rFonts w:ascii="Calibri" w:eastAsia="Calibri" w:hAnsi="Calibri" w:cs="Times New Roman"/>
      <w:sz w:val="20"/>
      <w:lang w:val="de-DE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1408"/>
    <w:rPr>
      <w:rFonts w:ascii="Calibri" w:eastAsia="Calibri" w:hAnsi="Calibri" w:cs="Times New Roman"/>
      <w:lang w:val="de-DE" w:eastAsia="en-US"/>
    </w:rPr>
  </w:style>
  <w:style w:type="character" w:styleId="FootnoteReference">
    <w:name w:val="footnote reference"/>
    <w:uiPriority w:val="99"/>
    <w:semiHidden/>
    <w:unhideWhenUsed/>
    <w:rsid w:val="00C5140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51408"/>
    <w:pPr>
      <w:spacing w:after="0" w:line="240" w:lineRule="auto"/>
    </w:pPr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51408"/>
  </w:style>
  <w:style w:type="character" w:styleId="EndnoteReference">
    <w:name w:val="endnote reference"/>
    <w:basedOn w:val="DefaultParagraphFont"/>
    <w:uiPriority w:val="99"/>
    <w:semiHidden/>
    <w:unhideWhenUsed/>
    <w:rsid w:val="00C51408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0E35DB"/>
    <w:rPr>
      <w:color w:val="D98432" w:themeColor="followedHyperlink"/>
      <w:u w:val="single"/>
    </w:rPr>
  </w:style>
  <w:style w:type="table" w:styleId="TableGridLight">
    <w:name w:val="Grid Table Light"/>
    <w:basedOn w:val="TableNormal"/>
    <w:uiPriority w:val="40"/>
    <w:rsid w:val="001C0D2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1C0D2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1C0D2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C0D2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1C0D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1C0D2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3-Accent6">
    <w:name w:val="Grid Table 3 Accent 6"/>
    <w:basedOn w:val="TableNormal"/>
    <w:uiPriority w:val="48"/>
    <w:rsid w:val="001C0D2C"/>
    <w:pPr>
      <w:spacing w:after="0" w:line="240" w:lineRule="auto"/>
    </w:pPr>
    <w:tblPr>
      <w:tblStyleRowBandSize w:val="1"/>
      <w:tblStyleColBandSize w:val="1"/>
      <w:tblBorders>
        <w:top w:val="single" w:sz="4" w:space="0" w:color="F6F7F7" w:themeColor="accent6" w:themeTint="99"/>
        <w:left w:val="single" w:sz="4" w:space="0" w:color="F6F7F7" w:themeColor="accent6" w:themeTint="99"/>
        <w:bottom w:val="single" w:sz="4" w:space="0" w:color="F6F7F7" w:themeColor="accent6" w:themeTint="99"/>
        <w:right w:val="single" w:sz="4" w:space="0" w:color="F6F7F7" w:themeColor="accent6" w:themeTint="99"/>
        <w:insideH w:val="single" w:sz="4" w:space="0" w:color="F6F7F7" w:themeColor="accent6" w:themeTint="99"/>
        <w:insideV w:val="single" w:sz="4" w:space="0" w:color="F6F7F7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CFC" w:themeFill="accent6" w:themeFillTint="33"/>
      </w:tcPr>
    </w:tblStylePr>
    <w:tblStylePr w:type="band1Horz">
      <w:tblPr/>
      <w:tcPr>
        <w:shd w:val="clear" w:color="auto" w:fill="FCFCFC" w:themeFill="accent6" w:themeFillTint="33"/>
      </w:tcPr>
    </w:tblStylePr>
    <w:tblStylePr w:type="neCell">
      <w:tblPr/>
      <w:tcPr>
        <w:tcBorders>
          <w:bottom w:val="single" w:sz="4" w:space="0" w:color="F6F7F7" w:themeColor="accent6" w:themeTint="99"/>
        </w:tcBorders>
      </w:tcPr>
    </w:tblStylePr>
    <w:tblStylePr w:type="nwCell">
      <w:tblPr/>
      <w:tcPr>
        <w:tcBorders>
          <w:bottom w:val="single" w:sz="4" w:space="0" w:color="F6F7F7" w:themeColor="accent6" w:themeTint="99"/>
        </w:tcBorders>
      </w:tcPr>
    </w:tblStylePr>
    <w:tblStylePr w:type="seCell">
      <w:tblPr/>
      <w:tcPr>
        <w:tcBorders>
          <w:top w:val="single" w:sz="4" w:space="0" w:color="F6F7F7" w:themeColor="accent6" w:themeTint="99"/>
        </w:tcBorders>
      </w:tcPr>
    </w:tblStylePr>
    <w:tblStylePr w:type="swCell">
      <w:tblPr/>
      <w:tcPr>
        <w:tcBorders>
          <w:top w:val="single" w:sz="4" w:space="0" w:color="F6F7F7" w:themeColor="accent6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1C0D2C"/>
    <w:pPr>
      <w:spacing w:after="0" w:line="240" w:lineRule="auto"/>
    </w:pPr>
    <w:tblPr>
      <w:tblStyleRowBandSize w:val="1"/>
      <w:tblStyleColBandSize w:val="1"/>
      <w:tblBorders>
        <w:top w:val="single" w:sz="4" w:space="0" w:color="3F7ADD" w:themeColor="accent5" w:themeTint="99"/>
        <w:left w:val="single" w:sz="4" w:space="0" w:color="3F7ADD" w:themeColor="accent5" w:themeTint="99"/>
        <w:bottom w:val="single" w:sz="4" w:space="0" w:color="3F7ADD" w:themeColor="accent5" w:themeTint="99"/>
        <w:right w:val="single" w:sz="4" w:space="0" w:color="3F7ADD" w:themeColor="accent5" w:themeTint="99"/>
        <w:insideH w:val="single" w:sz="4" w:space="0" w:color="3F7ADD" w:themeColor="accent5" w:themeTint="99"/>
        <w:insideV w:val="single" w:sz="4" w:space="0" w:color="3F7AD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FD2F4" w:themeFill="accent5" w:themeFillTint="33"/>
      </w:tcPr>
    </w:tblStylePr>
    <w:tblStylePr w:type="band1Horz">
      <w:tblPr/>
      <w:tcPr>
        <w:shd w:val="clear" w:color="auto" w:fill="BFD2F4" w:themeFill="accent5" w:themeFillTint="33"/>
      </w:tcPr>
    </w:tblStylePr>
    <w:tblStylePr w:type="neCell">
      <w:tblPr/>
      <w:tcPr>
        <w:tcBorders>
          <w:bottom w:val="single" w:sz="4" w:space="0" w:color="3F7ADD" w:themeColor="accent5" w:themeTint="99"/>
        </w:tcBorders>
      </w:tcPr>
    </w:tblStylePr>
    <w:tblStylePr w:type="nwCell">
      <w:tblPr/>
      <w:tcPr>
        <w:tcBorders>
          <w:bottom w:val="single" w:sz="4" w:space="0" w:color="3F7ADD" w:themeColor="accent5" w:themeTint="99"/>
        </w:tcBorders>
      </w:tcPr>
    </w:tblStylePr>
    <w:tblStylePr w:type="seCell">
      <w:tblPr/>
      <w:tcPr>
        <w:tcBorders>
          <w:top w:val="single" w:sz="4" w:space="0" w:color="3F7ADD" w:themeColor="accent5" w:themeTint="99"/>
        </w:tcBorders>
      </w:tcPr>
    </w:tblStylePr>
    <w:tblStylePr w:type="swCell">
      <w:tblPr/>
      <w:tcPr>
        <w:tcBorders>
          <w:top w:val="single" w:sz="4" w:space="0" w:color="3F7ADD" w:themeColor="accent5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E4D47E" w:themeColor="accent2" w:themeTint="99"/>
        <w:left w:val="single" w:sz="4" w:space="0" w:color="E4D47E" w:themeColor="accent2" w:themeTint="99"/>
        <w:bottom w:val="single" w:sz="4" w:space="0" w:color="E4D47E" w:themeColor="accent2" w:themeTint="99"/>
        <w:right w:val="single" w:sz="4" w:space="0" w:color="E4D47E" w:themeColor="accent2" w:themeTint="99"/>
        <w:insideH w:val="single" w:sz="4" w:space="0" w:color="E4D47E" w:themeColor="accent2" w:themeTint="99"/>
        <w:insideV w:val="single" w:sz="4" w:space="0" w:color="E4D47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  <w:tblStylePr w:type="neCell">
      <w:tblPr/>
      <w:tcPr>
        <w:tcBorders>
          <w:bottom w:val="single" w:sz="4" w:space="0" w:color="E4D47E" w:themeColor="accent2" w:themeTint="99"/>
        </w:tcBorders>
      </w:tcPr>
    </w:tblStylePr>
    <w:tblStylePr w:type="nwCell">
      <w:tblPr/>
      <w:tcPr>
        <w:tcBorders>
          <w:bottom w:val="single" w:sz="4" w:space="0" w:color="E4D47E" w:themeColor="accent2" w:themeTint="99"/>
        </w:tcBorders>
      </w:tcPr>
    </w:tblStylePr>
    <w:tblStylePr w:type="seCell">
      <w:tblPr/>
      <w:tcPr>
        <w:tcBorders>
          <w:top w:val="single" w:sz="4" w:space="0" w:color="E4D47E" w:themeColor="accent2" w:themeTint="99"/>
        </w:tcBorders>
      </w:tcPr>
    </w:tblStylePr>
    <w:tblStylePr w:type="swCell">
      <w:tblPr/>
      <w:tcPr>
        <w:tcBorders>
          <w:top w:val="single" w:sz="4" w:space="0" w:color="E4D47E" w:themeColor="accent2" w:themeTint="99"/>
        </w:tcBorders>
      </w:tcPr>
    </w:tblStylePr>
  </w:style>
  <w:style w:type="table" w:styleId="GridTable4-Accent4">
    <w:name w:val="Grid Table 4 Accent 4"/>
    <w:basedOn w:val="TableNormal"/>
    <w:uiPriority w:val="49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E8B583" w:themeColor="accent4" w:themeTint="99"/>
        <w:left w:val="single" w:sz="4" w:space="0" w:color="E8B583" w:themeColor="accent4" w:themeTint="99"/>
        <w:bottom w:val="single" w:sz="4" w:space="0" w:color="E8B583" w:themeColor="accent4" w:themeTint="99"/>
        <w:right w:val="single" w:sz="4" w:space="0" w:color="E8B583" w:themeColor="accent4" w:themeTint="99"/>
        <w:insideH w:val="single" w:sz="4" w:space="0" w:color="E8B583" w:themeColor="accent4" w:themeTint="99"/>
        <w:insideV w:val="single" w:sz="4" w:space="0" w:color="E8B58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98432" w:themeColor="accent4"/>
          <w:left w:val="single" w:sz="4" w:space="0" w:color="D98432" w:themeColor="accent4"/>
          <w:bottom w:val="single" w:sz="4" w:space="0" w:color="D98432" w:themeColor="accent4"/>
          <w:right w:val="single" w:sz="4" w:space="0" w:color="D98432" w:themeColor="accent4"/>
          <w:insideH w:val="nil"/>
          <w:insideV w:val="nil"/>
        </w:tcBorders>
        <w:shd w:val="clear" w:color="auto" w:fill="D98432" w:themeFill="accent4"/>
      </w:tcPr>
    </w:tblStylePr>
    <w:tblStylePr w:type="lastRow">
      <w:rPr>
        <w:b/>
        <w:bCs/>
      </w:rPr>
      <w:tblPr/>
      <w:tcPr>
        <w:tcBorders>
          <w:top w:val="double" w:sz="4" w:space="0" w:color="D9843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5" w:themeFill="accent4" w:themeFillTint="33"/>
      </w:tcPr>
    </w:tblStylePr>
    <w:tblStylePr w:type="band1Horz">
      <w:tblPr/>
      <w:tcPr>
        <w:shd w:val="clear" w:color="auto" w:fill="F7E6D5" w:themeFill="accent4" w:themeFillTint="33"/>
      </w:tcPr>
    </w:tblStylePr>
  </w:style>
  <w:style w:type="table" w:styleId="GridTable4">
    <w:name w:val="Grid Table 4"/>
    <w:basedOn w:val="TableNormal"/>
    <w:uiPriority w:val="49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6">
    <w:name w:val="Grid Table 4 Accent 6"/>
    <w:basedOn w:val="TableNormal"/>
    <w:uiPriority w:val="49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F6F7F7" w:themeColor="accent6" w:themeTint="99"/>
        <w:left w:val="single" w:sz="4" w:space="0" w:color="F6F7F7" w:themeColor="accent6" w:themeTint="99"/>
        <w:bottom w:val="single" w:sz="4" w:space="0" w:color="F6F7F7" w:themeColor="accent6" w:themeTint="99"/>
        <w:right w:val="single" w:sz="4" w:space="0" w:color="F6F7F7" w:themeColor="accent6" w:themeTint="99"/>
        <w:insideH w:val="single" w:sz="4" w:space="0" w:color="F6F7F7" w:themeColor="accent6" w:themeTint="99"/>
        <w:insideV w:val="single" w:sz="4" w:space="0" w:color="F6F7F7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F2F2" w:themeColor="accent6"/>
          <w:left w:val="single" w:sz="4" w:space="0" w:color="F1F2F2" w:themeColor="accent6"/>
          <w:bottom w:val="single" w:sz="4" w:space="0" w:color="F1F2F2" w:themeColor="accent6"/>
          <w:right w:val="single" w:sz="4" w:space="0" w:color="F1F2F2" w:themeColor="accent6"/>
          <w:insideH w:val="nil"/>
          <w:insideV w:val="nil"/>
        </w:tcBorders>
        <w:shd w:val="clear" w:color="auto" w:fill="F1F2F2" w:themeFill="accent6"/>
      </w:tcPr>
    </w:tblStylePr>
    <w:tblStylePr w:type="lastRow">
      <w:rPr>
        <w:b/>
        <w:bCs/>
      </w:rPr>
      <w:tblPr/>
      <w:tcPr>
        <w:tcBorders>
          <w:top w:val="double" w:sz="4" w:space="0" w:color="F1F2F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CFC" w:themeFill="accent6" w:themeFillTint="33"/>
      </w:tcPr>
    </w:tblStylePr>
    <w:tblStylePr w:type="band1Horz">
      <w:tblPr/>
      <w:tcPr>
        <w:shd w:val="clear" w:color="auto" w:fill="FCFCFC" w:themeFill="accent6" w:themeFillTint="33"/>
      </w:tcPr>
    </w:tblStylePr>
  </w:style>
  <w:style w:type="table" w:styleId="GridTable5Dark-Accent2">
    <w:name w:val="Grid Table 5 Dark Accent 2"/>
    <w:basedOn w:val="TableNormal"/>
    <w:uiPriority w:val="50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0D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1B72B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1B72B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1B72B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1B72B" w:themeFill="accent2"/>
      </w:tcPr>
    </w:tblStylePr>
    <w:tblStylePr w:type="band1Vert">
      <w:tblPr/>
      <w:tcPr>
        <w:shd w:val="clear" w:color="auto" w:fill="EDE2A9" w:themeFill="accent2" w:themeFillTint="66"/>
      </w:tcPr>
    </w:tblStylePr>
    <w:tblStylePr w:type="band1Horz">
      <w:tblPr/>
      <w:tcPr>
        <w:shd w:val="clear" w:color="auto" w:fill="EDE2A9" w:themeFill="accent2" w:themeFillTint="66"/>
      </w:tcPr>
    </w:tblStylePr>
  </w:style>
  <w:style w:type="table" w:styleId="GridTable1Light-Accent2">
    <w:name w:val="Grid Table 1 Light Accent 2"/>
    <w:basedOn w:val="TableNormal"/>
    <w:uiPriority w:val="46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EDE2A9" w:themeColor="accent2" w:themeTint="66"/>
        <w:left w:val="single" w:sz="4" w:space="0" w:color="EDE2A9" w:themeColor="accent2" w:themeTint="66"/>
        <w:bottom w:val="single" w:sz="4" w:space="0" w:color="EDE2A9" w:themeColor="accent2" w:themeTint="66"/>
        <w:right w:val="single" w:sz="4" w:space="0" w:color="EDE2A9" w:themeColor="accent2" w:themeTint="66"/>
        <w:insideH w:val="single" w:sz="4" w:space="0" w:color="EDE2A9" w:themeColor="accent2" w:themeTint="66"/>
        <w:insideV w:val="single" w:sz="4" w:space="0" w:color="EDE2A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4D47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4D4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F9F9F9" w:themeColor="accent6" w:themeTint="66"/>
        <w:left w:val="single" w:sz="4" w:space="0" w:color="F9F9F9" w:themeColor="accent6" w:themeTint="66"/>
        <w:bottom w:val="single" w:sz="4" w:space="0" w:color="F9F9F9" w:themeColor="accent6" w:themeTint="66"/>
        <w:right w:val="single" w:sz="4" w:space="0" w:color="F9F9F9" w:themeColor="accent6" w:themeTint="66"/>
        <w:insideH w:val="single" w:sz="4" w:space="0" w:color="F9F9F9" w:themeColor="accent6" w:themeTint="66"/>
        <w:insideV w:val="single" w:sz="4" w:space="0" w:color="F9F9F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6F7F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F7F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3E4BF2"/>
    <w:pPr>
      <w:spacing w:after="0" w:line="240" w:lineRule="auto"/>
    </w:pPr>
    <w:tblPr>
      <w:tblStyleRowBandSize w:val="1"/>
      <w:tblStyleColBandSize w:val="1"/>
      <w:tblBorders>
        <w:top w:val="single" w:sz="2" w:space="0" w:color="F6F7F7" w:themeColor="accent6" w:themeTint="99"/>
        <w:bottom w:val="single" w:sz="2" w:space="0" w:color="F6F7F7" w:themeColor="accent6" w:themeTint="99"/>
        <w:insideH w:val="single" w:sz="2" w:space="0" w:color="F6F7F7" w:themeColor="accent6" w:themeTint="99"/>
        <w:insideV w:val="single" w:sz="2" w:space="0" w:color="F6F7F7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F7F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F7F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CFC" w:themeFill="accent6" w:themeFillTint="33"/>
      </w:tcPr>
    </w:tblStylePr>
    <w:tblStylePr w:type="band1Horz">
      <w:tblPr/>
      <w:tcPr>
        <w:shd w:val="clear" w:color="auto" w:fill="FCFCFC" w:themeFill="accent6" w:themeFillTint="33"/>
      </w:tcPr>
    </w:tblStylePr>
  </w:style>
  <w:style w:type="table" w:styleId="GridTable2-Accent1">
    <w:name w:val="Grid Table 2 Accent 1"/>
    <w:basedOn w:val="TableNormal"/>
    <w:uiPriority w:val="47"/>
    <w:rsid w:val="003E4BF2"/>
    <w:pPr>
      <w:spacing w:after="0" w:line="240" w:lineRule="auto"/>
    </w:pPr>
    <w:tblPr>
      <w:tblStyleRowBandSize w:val="1"/>
      <w:tblStyleColBandSize w:val="1"/>
      <w:tblBorders>
        <w:top w:val="single" w:sz="2" w:space="0" w:color="52CFFF" w:themeColor="accent1" w:themeTint="99"/>
        <w:bottom w:val="single" w:sz="2" w:space="0" w:color="52CFFF" w:themeColor="accent1" w:themeTint="99"/>
        <w:insideH w:val="single" w:sz="2" w:space="0" w:color="52CFFF" w:themeColor="accent1" w:themeTint="99"/>
        <w:insideV w:val="single" w:sz="2" w:space="0" w:color="52CF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2CF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2CF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EEFF" w:themeFill="accent1" w:themeFillTint="33"/>
      </w:tcPr>
    </w:tblStylePr>
    <w:tblStylePr w:type="band1Horz">
      <w:tblPr/>
      <w:tcPr>
        <w:shd w:val="clear" w:color="auto" w:fill="C5EEFF" w:themeFill="accent1" w:themeFillTint="33"/>
      </w:tcPr>
    </w:tblStylePr>
  </w:style>
  <w:style w:type="table" w:styleId="GridTable2">
    <w:name w:val="Grid Table 2"/>
    <w:basedOn w:val="TableNormal"/>
    <w:uiPriority w:val="47"/>
    <w:rsid w:val="003E4BF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2">
    <w:name w:val="Grid Table 2 Accent 2"/>
    <w:basedOn w:val="TableNormal"/>
    <w:uiPriority w:val="47"/>
    <w:rsid w:val="003E4BF2"/>
    <w:pPr>
      <w:spacing w:after="0" w:line="240" w:lineRule="auto"/>
    </w:pPr>
    <w:tblPr>
      <w:tblStyleRowBandSize w:val="1"/>
      <w:tblStyleColBandSize w:val="1"/>
      <w:tblBorders>
        <w:top w:val="single" w:sz="2" w:space="0" w:color="E4D47E" w:themeColor="accent2" w:themeTint="99"/>
        <w:bottom w:val="single" w:sz="2" w:space="0" w:color="E4D47E" w:themeColor="accent2" w:themeTint="99"/>
        <w:insideH w:val="single" w:sz="2" w:space="0" w:color="E4D47E" w:themeColor="accent2" w:themeTint="99"/>
        <w:insideV w:val="single" w:sz="2" w:space="0" w:color="E4D47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4D47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4D47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GridTable2-Accent4">
    <w:name w:val="Grid Table 2 Accent 4"/>
    <w:basedOn w:val="TableNormal"/>
    <w:uiPriority w:val="47"/>
    <w:rsid w:val="003E4BF2"/>
    <w:pPr>
      <w:spacing w:after="0" w:line="240" w:lineRule="auto"/>
    </w:pPr>
    <w:tblPr>
      <w:tblStyleRowBandSize w:val="1"/>
      <w:tblStyleColBandSize w:val="1"/>
      <w:tblBorders>
        <w:top w:val="single" w:sz="2" w:space="0" w:color="E8B583" w:themeColor="accent4" w:themeTint="99"/>
        <w:bottom w:val="single" w:sz="2" w:space="0" w:color="E8B583" w:themeColor="accent4" w:themeTint="99"/>
        <w:insideH w:val="single" w:sz="2" w:space="0" w:color="E8B583" w:themeColor="accent4" w:themeTint="99"/>
        <w:insideV w:val="single" w:sz="2" w:space="0" w:color="E8B58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8B5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8B5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5" w:themeFill="accent4" w:themeFillTint="33"/>
      </w:tcPr>
    </w:tblStylePr>
    <w:tblStylePr w:type="band1Horz">
      <w:tblPr/>
      <w:tcPr>
        <w:shd w:val="clear" w:color="auto" w:fill="F7E6D5" w:themeFill="accent4" w:themeFillTint="33"/>
      </w:tcPr>
    </w:tblStylePr>
  </w:style>
  <w:style w:type="table" w:styleId="GridTable4-Accent2">
    <w:name w:val="Grid Table 4 Accent 2"/>
    <w:basedOn w:val="TableNormal"/>
    <w:uiPriority w:val="49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E4D47E" w:themeColor="accent2" w:themeTint="99"/>
        <w:left w:val="single" w:sz="4" w:space="0" w:color="E4D47E" w:themeColor="accent2" w:themeTint="99"/>
        <w:bottom w:val="single" w:sz="4" w:space="0" w:color="E4D47E" w:themeColor="accent2" w:themeTint="99"/>
        <w:right w:val="single" w:sz="4" w:space="0" w:color="E4D47E" w:themeColor="accent2" w:themeTint="99"/>
        <w:insideH w:val="single" w:sz="4" w:space="0" w:color="E4D47E" w:themeColor="accent2" w:themeTint="99"/>
        <w:insideV w:val="single" w:sz="4" w:space="0" w:color="E4D47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1B72B" w:themeColor="accent2"/>
          <w:left w:val="single" w:sz="4" w:space="0" w:color="D1B72B" w:themeColor="accent2"/>
          <w:bottom w:val="single" w:sz="4" w:space="0" w:color="D1B72B" w:themeColor="accent2"/>
          <w:right w:val="single" w:sz="4" w:space="0" w:color="D1B72B" w:themeColor="accent2"/>
          <w:insideH w:val="nil"/>
          <w:insideV w:val="nil"/>
        </w:tcBorders>
        <w:shd w:val="clear" w:color="auto" w:fill="D1B72B" w:themeFill="accent2"/>
      </w:tcPr>
    </w:tblStylePr>
    <w:tblStylePr w:type="lastRow">
      <w:rPr>
        <w:b/>
        <w:bCs/>
      </w:rPr>
      <w:tblPr/>
      <w:tcPr>
        <w:tcBorders>
          <w:top w:val="double" w:sz="4" w:space="0" w:color="D1B72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3E4BF2"/>
    <w:pPr>
      <w:spacing w:after="0" w:line="240" w:lineRule="auto"/>
    </w:pPr>
    <w:rPr>
      <w:color w:val="9C8820" w:themeColor="accent2" w:themeShade="BF"/>
    </w:rPr>
    <w:tblPr>
      <w:tblStyleRowBandSize w:val="1"/>
      <w:tblStyleColBandSize w:val="1"/>
      <w:tblBorders>
        <w:top w:val="single" w:sz="4" w:space="0" w:color="E4D47E" w:themeColor="accent2" w:themeTint="99"/>
        <w:left w:val="single" w:sz="4" w:space="0" w:color="E4D47E" w:themeColor="accent2" w:themeTint="99"/>
        <w:bottom w:val="single" w:sz="4" w:space="0" w:color="E4D47E" w:themeColor="accent2" w:themeTint="99"/>
        <w:right w:val="single" w:sz="4" w:space="0" w:color="E4D47E" w:themeColor="accent2" w:themeTint="99"/>
        <w:insideH w:val="single" w:sz="4" w:space="0" w:color="E4D47E" w:themeColor="accent2" w:themeTint="99"/>
        <w:insideV w:val="single" w:sz="4" w:space="0" w:color="E4D47E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E4D47E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4D4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GridTable7Colorful-Accent2">
    <w:name w:val="Grid Table 7 Colorful Accent 2"/>
    <w:basedOn w:val="TableNormal"/>
    <w:uiPriority w:val="52"/>
    <w:rsid w:val="003E4BF2"/>
    <w:pPr>
      <w:spacing w:after="0" w:line="240" w:lineRule="auto"/>
    </w:pPr>
    <w:rPr>
      <w:color w:val="9C8820" w:themeColor="accent2" w:themeShade="BF"/>
    </w:rPr>
    <w:tblPr>
      <w:tblStyleRowBandSize w:val="1"/>
      <w:tblStyleColBandSize w:val="1"/>
      <w:tblBorders>
        <w:top w:val="single" w:sz="4" w:space="0" w:color="E4D47E" w:themeColor="accent2" w:themeTint="99"/>
        <w:left w:val="single" w:sz="4" w:space="0" w:color="E4D47E" w:themeColor="accent2" w:themeTint="99"/>
        <w:bottom w:val="single" w:sz="4" w:space="0" w:color="E4D47E" w:themeColor="accent2" w:themeTint="99"/>
        <w:right w:val="single" w:sz="4" w:space="0" w:color="E4D47E" w:themeColor="accent2" w:themeTint="99"/>
        <w:insideH w:val="single" w:sz="4" w:space="0" w:color="E4D47E" w:themeColor="accent2" w:themeTint="99"/>
        <w:insideV w:val="single" w:sz="4" w:space="0" w:color="E4D47E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  <w:tblStylePr w:type="neCell">
      <w:tblPr/>
      <w:tcPr>
        <w:tcBorders>
          <w:bottom w:val="single" w:sz="4" w:space="0" w:color="E4D47E" w:themeColor="accent2" w:themeTint="99"/>
        </w:tcBorders>
      </w:tcPr>
    </w:tblStylePr>
    <w:tblStylePr w:type="nwCell">
      <w:tblPr/>
      <w:tcPr>
        <w:tcBorders>
          <w:bottom w:val="single" w:sz="4" w:space="0" w:color="E4D47E" w:themeColor="accent2" w:themeTint="99"/>
        </w:tcBorders>
      </w:tcPr>
    </w:tblStylePr>
    <w:tblStylePr w:type="seCell">
      <w:tblPr/>
      <w:tcPr>
        <w:tcBorders>
          <w:top w:val="single" w:sz="4" w:space="0" w:color="E4D47E" w:themeColor="accent2" w:themeTint="99"/>
        </w:tcBorders>
      </w:tcPr>
    </w:tblStylePr>
    <w:tblStylePr w:type="swCell">
      <w:tblPr/>
      <w:tcPr>
        <w:tcBorders>
          <w:top w:val="single" w:sz="4" w:space="0" w:color="E4D47E" w:themeColor="accent2" w:themeTint="99"/>
        </w:tcBorders>
      </w:tcPr>
    </w:tblStylePr>
  </w:style>
  <w:style w:type="table" w:styleId="ListTable1Light-Accent2">
    <w:name w:val="List Table 1 Light Accent 2"/>
    <w:basedOn w:val="TableNormal"/>
    <w:uiPriority w:val="46"/>
    <w:rsid w:val="003E4BF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4D47E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4D4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ListTable2-Accent2">
    <w:name w:val="List Table 2 Accent 2"/>
    <w:basedOn w:val="TableNormal"/>
    <w:uiPriority w:val="47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E4D47E" w:themeColor="accent2" w:themeTint="99"/>
        <w:bottom w:val="single" w:sz="4" w:space="0" w:color="E4D47E" w:themeColor="accent2" w:themeTint="99"/>
        <w:insideH w:val="single" w:sz="4" w:space="0" w:color="E4D47E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ListTable3-Accent2">
    <w:name w:val="List Table 3 Accent 2"/>
    <w:basedOn w:val="TableNormal"/>
    <w:uiPriority w:val="48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D1B72B" w:themeColor="accent2"/>
        <w:left w:val="single" w:sz="4" w:space="0" w:color="D1B72B" w:themeColor="accent2"/>
        <w:bottom w:val="single" w:sz="4" w:space="0" w:color="D1B72B" w:themeColor="accent2"/>
        <w:right w:val="single" w:sz="4" w:space="0" w:color="D1B72B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1B72B" w:themeFill="accent2"/>
      </w:tcPr>
    </w:tblStylePr>
    <w:tblStylePr w:type="lastRow">
      <w:rPr>
        <w:b/>
        <w:bCs/>
      </w:rPr>
      <w:tblPr/>
      <w:tcPr>
        <w:tcBorders>
          <w:top w:val="double" w:sz="4" w:space="0" w:color="D1B72B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1B72B" w:themeColor="accent2"/>
          <w:right w:val="single" w:sz="4" w:space="0" w:color="D1B72B" w:themeColor="accent2"/>
        </w:tcBorders>
      </w:tcPr>
    </w:tblStylePr>
    <w:tblStylePr w:type="band1Horz">
      <w:tblPr/>
      <w:tcPr>
        <w:tcBorders>
          <w:top w:val="single" w:sz="4" w:space="0" w:color="D1B72B" w:themeColor="accent2"/>
          <w:bottom w:val="single" w:sz="4" w:space="0" w:color="D1B72B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1B72B" w:themeColor="accent2"/>
          <w:left w:val="nil"/>
        </w:tcBorders>
      </w:tcPr>
    </w:tblStylePr>
    <w:tblStylePr w:type="swCell">
      <w:tblPr/>
      <w:tcPr>
        <w:tcBorders>
          <w:top w:val="double" w:sz="4" w:space="0" w:color="D1B72B" w:themeColor="accent2"/>
          <w:right w:val="nil"/>
        </w:tcBorders>
      </w:tcPr>
    </w:tblStylePr>
  </w:style>
  <w:style w:type="table" w:styleId="ListTable4-Accent2">
    <w:name w:val="List Table 4 Accent 2"/>
    <w:basedOn w:val="TableNormal"/>
    <w:uiPriority w:val="49"/>
    <w:rsid w:val="003E4BF2"/>
    <w:pPr>
      <w:spacing w:after="0" w:line="240" w:lineRule="auto"/>
    </w:pPr>
    <w:tblPr>
      <w:tblStyleRowBandSize w:val="1"/>
      <w:tblStyleColBandSize w:val="1"/>
      <w:tblBorders>
        <w:top w:val="single" w:sz="4" w:space="0" w:color="E4D47E" w:themeColor="accent2" w:themeTint="99"/>
        <w:left w:val="single" w:sz="4" w:space="0" w:color="E4D47E" w:themeColor="accent2" w:themeTint="99"/>
        <w:bottom w:val="single" w:sz="4" w:space="0" w:color="E4D47E" w:themeColor="accent2" w:themeTint="99"/>
        <w:right w:val="single" w:sz="4" w:space="0" w:color="E4D47E" w:themeColor="accent2" w:themeTint="99"/>
        <w:insideH w:val="single" w:sz="4" w:space="0" w:color="E4D47E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1B72B" w:themeColor="accent2"/>
          <w:left w:val="single" w:sz="4" w:space="0" w:color="D1B72B" w:themeColor="accent2"/>
          <w:bottom w:val="single" w:sz="4" w:space="0" w:color="D1B72B" w:themeColor="accent2"/>
          <w:right w:val="single" w:sz="4" w:space="0" w:color="D1B72B" w:themeColor="accent2"/>
          <w:insideH w:val="nil"/>
        </w:tcBorders>
        <w:shd w:val="clear" w:color="auto" w:fill="D1B72B" w:themeFill="accent2"/>
      </w:tcPr>
    </w:tblStylePr>
    <w:tblStylePr w:type="lastRow">
      <w:rPr>
        <w:b/>
        <w:bCs/>
      </w:rPr>
      <w:tblPr/>
      <w:tcPr>
        <w:tcBorders>
          <w:top w:val="double" w:sz="4" w:space="0" w:color="E4D47E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ListTable5Dark-Accent2">
    <w:name w:val="List Table 5 Dark Accent 2"/>
    <w:basedOn w:val="TableNormal"/>
    <w:uiPriority w:val="50"/>
    <w:rsid w:val="003E4BF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1B72B" w:themeColor="accent2"/>
        <w:left w:val="single" w:sz="24" w:space="0" w:color="D1B72B" w:themeColor="accent2"/>
        <w:bottom w:val="single" w:sz="24" w:space="0" w:color="D1B72B" w:themeColor="accent2"/>
        <w:right w:val="single" w:sz="24" w:space="0" w:color="D1B72B" w:themeColor="accent2"/>
      </w:tblBorders>
    </w:tblPr>
    <w:tcPr>
      <w:shd w:val="clear" w:color="auto" w:fill="D1B72B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-Accent2">
    <w:name w:val="List Table 6 Colorful Accent 2"/>
    <w:basedOn w:val="TableNormal"/>
    <w:uiPriority w:val="51"/>
    <w:rsid w:val="003E4BF2"/>
    <w:pPr>
      <w:spacing w:after="0" w:line="240" w:lineRule="auto"/>
    </w:pPr>
    <w:rPr>
      <w:color w:val="9C8820" w:themeColor="accent2" w:themeShade="BF"/>
    </w:rPr>
    <w:tblPr>
      <w:tblStyleRowBandSize w:val="1"/>
      <w:tblStyleColBandSize w:val="1"/>
      <w:tblBorders>
        <w:top w:val="single" w:sz="4" w:space="0" w:color="D1B72B" w:themeColor="accent2"/>
        <w:bottom w:val="single" w:sz="4" w:space="0" w:color="D1B72B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1B72B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1B72B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F0D4" w:themeFill="accent2" w:themeFillTint="33"/>
      </w:tcPr>
    </w:tblStylePr>
    <w:tblStylePr w:type="band1Horz">
      <w:tblPr/>
      <w:tcPr>
        <w:shd w:val="clear" w:color="auto" w:fill="F6F0D4" w:themeFill="accent2" w:themeFillTint="33"/>
      </w:tcPr>
    </w:tblStylePr>
  </w:style>
  <w:style w:type="table" w:styleId="ListTable7Colorful-Accent4">
    <w:name w:val="List Table 7 Colorful Accent 4"/>
    <w:basedOn w:val="TableNormal"/>
    <w:uiPriority w:val="52"/>
    <w:rsid w:val="003E4BF2"/>
    <w:pPr>
      <w:spacing w:after="0" w:line="240" w:lineRule="auto"/>
    </w:pPr>
    <w:rPr>
      <w:color w:val="A8621F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9843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9843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9843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9843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7E6D5" w:themeFill="accent4" w:themeFillTint="33"/>
      </w:tcPr>
    </w:tblStylePr>
    <w:tblStylePr w:type="band1Horz">
      <w:tblPr/>
      <w:tcPr>
        <w:shd w:val="clear" w:color="auto" w:fill="F7E6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-Accent4">
    <w:name w:val="List Table 6 Colorful Accent 4"/>
    <w:basedOn w:val="TableNormal"/>
    <w:uiPriority w:val="51"/>
    <w:rsid w:val="003E4BF2"/>
    <w:pPr>
      <w:spacing w:after="0" w:line="240" w:lineRule="auto"/>
    </w:pPr>
    <w:rPr>
      <w:color w:val="A8621F" w:themeColor="accent4" w:themeShade="BF"/>
    </w:rPr>
    <w:tblPr>
      <w:tblStyleRowBandSize w:val="1"/>
      <w:tblStyleColBandSize w:val="1"/>
      <w:tblBorders>
        <w:top w:val="single" w:sz="4" w:space="0" w:color="D98432" w:themeColor="accent4"/>
        <w:bottom w:val="single" w:sz="4" w:space="0" w:color="D9843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D9843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D9843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6D5" w:themeFill="accent4" w:themeFillTint="33"/>
      </w:tcPr>
    </w:tblStylePr>
    <w:tblStylePr w:type="band1Horz">
      <w:tblPr/>
      <w:tcPr>
        <w:shd w:val="clear" w:color="auto" w:fill="F7E6D5" w:themeFill="accent4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3E4BF2"/>
    <w:pPr>
      <w:spacing w:after="0" w:line="240" w:lineRule="auto"/>
    </w:pPr>
    <w:rPr>
      <w:color w:val="0078A7" w:themeColor="accent1" w:themeShade="BF"/>
    </w:rPr>
    <w:tblPr>
      <w:tblStyleRowBandSize w:val="1"/>
      <w:tblStyleColBandSize w:val="1"/>
      <w:tblBorders>
        <w:top w:val="single" w:sz="4" w:space="0" w:color="00A1DF" w:themeColor="accent1"/>
        <w:bottom w:val="single" w:sz="4" w:space="0" w:color="00A1DF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1DF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1DF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EEFF" w:themeFill="accent1" w:themeFillTint="33"/>
      </w:tcPr>
    </w:tblStylePr>
    <w:tblStylePr w:type="band1Horz">
      <w:tblPr/>
      <w:tcPr>
        <w:shd w:val="clear" w:color="auto" w:fill="C5EEFF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7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3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package" Target="embeddings/Microsoft_Excel_Worksheet.xls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001\AppData\Roaming\Microsoft\Templates\Architecture%20newsletter.dotx" TargetMode="External"/></Relationships>
</file>

<file path=word/theme/theme1.xml><?xml version="1.0" encoding="utf-8"?>
<a:theme xmlns:a="http://schemas.openxmlformats.org/drawingml/2006/main" name="Office Theme">
  <a:themeElements>
    <a:clrScheme name="ROIABLE">
      <a:dk1>
        <a:sysClr val="windowText" lastClr="000000"/>
      </a:dk1>
      <a:lt1>
        <a:sysClr val="window" lastClr="FFFFFF"/>
      </a:lt1>
      <a:dk2>
        <a:srgbClr val="176682"/>
      </a:dk2>
      <a:lt2>
        <a:srgbClr val="D0D2D3"/>
      </a:lt2>
      <a:accent1>
        <a:srgbClr val="00A1DF"/>
      </a:accent1>
      <a:accent2>
        <a:srgbClr val="D1B72B"/>
      </a:accent2>
      <a:accent3>
        <a:srgbClr val="59BDCC"/>
      </a:accent3>
      <a:accent4>
        <a:srgbClr val="D98432"/>
      </a:accent4>
      <a:accent5>
        <a:srgbClr val="143873"/>
      </a:accent5>
      <a:accent6>
        <a:srgbClr val="F1F2F2"/>
      </a:accent6>
      <a:hlink>
        <a:srgbClr val="143873"/>
      </a:hlink>
      <a:folHlink>
        <a:srgbClr val="D98432"/>
      </a:folHlink>
    </a:clrScheme>
    <a:fontScheme name="Custom 16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6B0C74DD8AC3D24495210B5311C78466" ma:contentTypeVersion="15" ma:contentTypeDescription="Създаване на нов документ" ma:contentTypeScope="" ma:versionID="b2c6a96b93ff14906f67d76071d81ba9">
  <xsd:schema xmlns:xsd="http://www.w3.org/2001/XMLSchema" xmlns:xs="http://www.w3.org/2001/XMLSchema" xmlns:p="http://schemas.microsoft.com/office/2006/metadata/properties" xmlns:ns2="dac8594a-3258-4ad2-b413-a0ea374a11a0" xmlns:ns3="be1d8ca0-1900-4f9b-b84b-e15314b32d3e" targetNamespace="http://schemas.microsoft.com/office/2006/metadata/properties" ma:root="true" ma:fieldsID="c50f2c8ace7c99daff008e1907a05ea6" ns2:_="" ns3:_="">
    <xsd:import namespace="dac8594a-3258-4ad2-b413-a0ea374a11a0"/>
    <xsd:import namespace="be1d8ca0-1900-4f9b-b84b-e15314b32d3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c8594a-3258-4ad2-b413-a0ea374a11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Етикети за изображения" ma:readOnly="false" ma:fieldId="{5cf76f15-5ced-4ddc-b409-7134ff3c332f}" ma:taxonomyMulti="true" ma:sspId="d3c2772b-10b1-4c5d-b431-a8cecb84fc7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1d8ca0-1900-4f9b-b84b-e15314b32d3e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Споделено 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Споделени с подробности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8dc8bbbc-2772-4748-aafe-ae59ab832fe7}" ma:internalName="TaxCatchAll" ma:showField="CatchAllData" ma:web="be1d8ca0-1900-4f9b-b84b-e15314b32d3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съдържание"/>
        <xsd:element ref="dc:title" minOccurs="0" maxOccurs="1" ma:index="4" ma:displayName="Заглав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ac8594a-3258-4ad2-b413-a0ea374a11a0">
      <Terms xmlns="http://schemas.microsoft.com/office/infopath/2007/PartnerControls"/>
    </lcf76f155ced4ddcb4097134ff3c332f>
    <TaxCatchAll xmlns="be1d8ca0-1900-4f9b-b84b-e15314b32d3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898B36-4A8B-412B-85FF-1B9538423D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c8594a-3258-4ad2-b413-a0ea374a11a0"/>
    <ds:schemaRef ds:uri="be1d8ca0-1900-4f9b-b84b-e15314b32d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14E212-8C63-402E-BC69-0C32A3762B69}">
  <ds:schemaRefs>
    <ds:schemaRef ds:uri="http://schemas.microsoft.com/office/2006/metadata/properties"/>
    <ds:schemaRef ds:uri="http://schemas.microsoft.com/office/infopath/2007/PartnerControls"/>
    <ds:schemaRef ds:uri="dac8594a-3258-4ad2-b413-a0ea374a11a0"/>
    <ds:schemaRef ds:uri="be1d8ca0-1900-4f9b-b84b-e15314b32d3e"/>
  </ds:schemaRefs>
</ds:datastoreItem>
</file>

<file path=customXml/itemProps3.xml><?xml version="1.0" encoding="utf-8"?>
<ds:datastoreItem xmlns:ds="http://schemas.openxmlformats.org/officeDocument/2006/customXml" ds:itemID="{5C161522-059A-42AA-83AC-4A5DFF1CE74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47C3CB9-BF5C-4E84-A504-D2D416361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Architecture newsletter.dotx</Template>
  <TotalTime>0</TotalTime>
  <Pages>38</Pages>
  <Words>2585</Words>
  <Characters>14736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7</cp:revision>
  <dcterms:created xsi:type="dcterms:W3CDTF">2019-05-12T18:03:00Z</dcterms:created>
  <dcterms:modified xsi:type="dcterms:W3CDTF">2022-07-29T12:33:00Z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0x0101006B0C74DD8AC3D24495210B5311C78466</vt:lpwstr>
  </property>
  <property fmtid="{D5CDD505-2E9C-101B-9397-08002B2CF9AE}" pid="3" name="MediaServiceImageTags">
    <vt:lpwstr/>
  </property>
</Properties>
</file>